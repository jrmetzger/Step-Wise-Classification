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D85" w:rsidRDefault="00117E77" w:rsidP="00682629">
      <w:pPr>
        <w:pStyle w:val="Date"/>
      </w:pPr>
      <w:r>
        <w:t>Jonathan</w:t>
      </w:r>
      <w:r w:rsidR="00200AB4">
        <w:t xml:space="preserve"> Metzger</w:t>
      </w:r>
      <w:r w:rsidR="00200AB4">
        <w:br/>
        <w:t>CS453x – Jacob Whitehill</w:t>
      </w:r>
      <w:r w:rsidR="00682629">
        <w:br/>
      </w:r>
      <w:r w:rsidR="004440D9">
        <w:t>March 20</w:t>
      </w:r>
      <w:r w:rsidR="004440D9" w:rsidRPr="004440D9">
        <w:rPr>
          <w:vertAlign w:val="superscript"/>
        </w:rPr>
        <w:t>th</w:t>
      </w:r>
      <w:r w:rsidR="004440D9">
        <w:t xml:space="preserve"> 2018</w:t>
      </w:r>
    </w:p>
    <w:p w:rsidR="00756D85" w:rsidRDefault="00117E77">
      <w:pPr>
        <w:pStyle w:val="Title"/>
      </w:pPr>
      <w:r>
        <w:t>Homework 1</w:t>
      </w:r>
    </w:p>
    <w:p w:rsidR="00672FEF" w:rsidRDefault="00D40CBD" w:rsidP="00672FEF">
      <w:pPr>
        <w:pStyle w:val="Heading1"/>
      </w:pPr>
      <w:r>
        <w:t>Python and numpy</w:t>
      </w:r>
    </w:p>
    <w:p w:rsidR="0077654F" w:rsidRDefault="0077654F" w:rsidP="00CC1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6"/>
          <w:szCs w:val="26"/>
        </w:rPr>
      </w:pPr>
    </w:p>
    <w:p w:rsidR="0077654F" w:rsidRDefault="0077654F" w:rsidP="00CC1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6"/>
          <w:szCs w:val="26"/>
        </w:rPr>
        <w:sectPr w:rsidR="0077654F" w:rsidSect="00D72CEF">
          <w:footerReference w:type="default" r:id="rId8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:rsidR="00672FEF" w:rsidRPr="005F49CE" w:rsidRDefault="00672FEF" w:rsidP="00776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</w:pPr>
      <w:r w:rsidRPr="005F49CE">
        <w:rPr>
          <w:rFonts w:cs="Monaco"/>
          <w:color w:val="000000" w:themeColor="text1"/>
          <w:sz w:val="28"/>
          <w:szCs w:val="28"/>
        </w:rPr>
        <w:t>Jonathan Metzger</w:t>
      </w:r>
    </w:p>
    <w:p w:rsidR="00672FEF" w:rsidRPr="005F49CE" w:rsidRDefault="00672FEF" w:rsidP="00776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</w:pPr>
      <w:r w:rsidRPr="005F49CE">
        <w:rPr>
          <w:rFonts w:cs="Monaco"/>
          <w:color w:val="000000" w:themeColor="text1"/>
          <w:sz w:val="28"/>
          <w:szCs w:val="28"/>
        </w:rPr>
        <w:t>Homework1</w:t>
      </w:r>
    </w:p>
    <w:p w:rsidR="00D72CEF" w:rsidRPr="005F49CE" w:rsidRDefault="00672FEF" w:rsidP="00776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</w:pPr>
      <w:r w:rsidRPr="005F49CE">
        <w:rPr>
          <w:rFonts w:cs="Monaco"/>
          <w:color w:val="000000" w:themeColor="text1"/>
          <w:sz w:val="28"/>
          <w:szCs w:val="28"/>
        </w:rPr>
        <w:t>CS453x Machine Learning</w:t>
      </w:r>
    </w:p>
    <w:p w:rsidR="00D72CEF" w:rsidRDefault="00D72CEF" w:rsidP="00D72C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cs="Monaco"/>
          <w:color w:val="000000" w:themeColor="text1"/>
          <w:sz w:val="28"/>
          <w:szCs w:val="28"/>
        </w:rPr>
      </w:pPr>
    </w:p>
    <w:p w:rsidR="00CC1735" w:rsidRDefault="00CC1735" w:rsidP="00CC1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</w:pPr>
    </w:p>
    <w:p w:rsidR="00CC1735" w:rsidRDefault="00CC1735" w:rsidP="00CC1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</w:pPr>
      <w:r>
        <w:rPr>
          <w:rFonts w:cs="Monaco"/>
          <w:color w:val="000000" w:themeColor="text1"/>
          <w:sz w:val="28"/>
          <w:szCs w:val="28"/>
        </w:rPr>
        <w:t xml:space="preserve">VALUES: </w:t>
      </w:r>
    </w:p>
    <w:p w:rsidR="00CC1735" w:rsidRDefault="00CC1735" w:rsidP="00CC1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</w:pPr>
    </w:p>
    <w:p w:rsidR="00CC1735" w:rsidRPr="00CC1735" w:rsidRDefault="00CC1735" w:rsidP="00CC1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</w:pPr>
      <w:r w:rsidRPr="00CC1735">
        <w:rPr>
          <w:rFonts w:cs="Monaco"/>
          <w:color w:val="000000" w:themeColor="text1"/>
          <w:sz w:val="28"/>
          <w:szCs w:val="28"/>
        </w:rPr>
        <w:t># arrays</w:t>
      </w:r>
    </w:p>
    <w:p w:rsidR="00CC1735" w:rsidRPr="00CC1735" w:rsidRDefault="00CC1735" w:rsidP="00CC1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</w:pPr>
      <w:r w:rsidRPr="00CC1735">
        <w:rPr>
          <w:rFonts w:cs="Monaco"/>
          <w:color w:val="000000" w:themeColor="text1"/>
          <w:sz w:val="28"/>
          <w:szCs w:val="28"/>
        </w:rPr>
        <w:t>A = np.array([[3,5],[6,2]])</w:t>
      </w:r>
    </w:p>
    <w:p w:rsidR="00CC1735" w:rsidRPr="00CC1735" w:rsidRDefault="00CC1735" w:rsidP="00CC1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</w:pPr>
      <w:r w:rsidRPr="00CC1735">
        <w:rPr>
          <w:rFonts w:cs="Monaco"/>
          <w:color w:val="000000" w:themeColor="text1"/>
          <w:sz w:val="28"/>
          <w:szCs w:val="28"/>
        </w:rPr>
        <w:t>B = np.array([[2,3],[7,5]])</w:t>
      </w:r>
    </w:p>
    <w:p w:rsidR="00CC1735" w:rsidRPr="00CC1735" w:rsidRDefault="00CC1735" w:rsidP="00CC1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</w:pPr>
      <w:r w:rsidRPr="00CC1735">
        <w:rPr>
          <w:rFonts w:cs="Monaco"/>
          <w:color w:val="000000" w:themeColor="text1"/>
          <w:sz w:val="28"/>
          <w:szCs w:val="28"/>
        </w:rPr>
        <w:t>C = np.array([[5,3],[13,5]])</w:t>
      </w:r>
    </w:p>
    <w:p w:rsidR="00CC1735" w:rsidRPr="00CC1735" w:rsidRDefault="00CC1735" w:rsidP="00CC1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</w:pPr>
    </w:p>
    <w:p w:rsidR="00CC1735" w:rsidRPr="00CC1735" w:rsidRDefault="00CC1735" w:rsidP="00CC1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  <w:lang w:val="es-US"/>
        </w:rPr>
      </w:pPr>
      <w:r w:rsidRPr="00CC1735">
        <w:rPr>
          <w:rFonts w:cs="Monaco"/>
          <w:color w:val="000000" w:themeColor="text1"/>
          <w:sz w:val="28"/>
          <w:szCs w:val="28"/>
          <w:lang w:val="es-US"/>
        </w:rPr>
        <w:t>x = np.array([[5],[6]])</w:t>
      </w:r>
    </w:p>
    <w:p w:rsidR="00CC1735" w:rsidRPr="00CC1735" w:rsidRDefault="00CC1735" w:rsidP="00CC1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  <w:lang w:val="es-US"/>
        </w:rPr>
      </w:pPr>
      <w:r w:rsidRPr="00CC1735">
        <w:rPr>
          <w:rFonts w:cs="Monaco"/>
          <w:color w:val="000000" w:themeColor="text1"/>
          <w:sz w:val="28"/>
          <w:szCs w:val="28"/>
          <w:lang w:val="es-US"/>
        </w:rPr>
        <w:t>y = np.array([[4],[8]])</w:t>
      </w:r>
    </w:p>
    <w:p w:rsidR="00CC1735" w:rsidRPr="00CC1735" w:rsidRDefault="00CC1735" w:rsidP="00CC1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  <w:lang w:val="es-US"/>
        </w:rPr>
      </w:pPr>
    </w:p>
    <w:p w:rsidR="00CC1735" w:rsidRPr="00CC1735" w:rsidRDefault="00CC1735" w:rsidP="00CC1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</w:pPr>
      <w:r w:rsidRPr="00CC1735">
        <w:rPr>
          <w:rFonts w:cs="Monaco"/>
          <w:color w:val="000000" w:themeColor="text1"/>
          <w:sz w:val="28"/>
          <w:szCs w:val="28"/>
        </w:rPr>
        <w:t># scalars</w:t>
      </w:r>
    </w:p>
    <w:p w:rsidR="00CC1735" w:rsidRPr="00CC1735" w:rsidRDefault="00CC1735" w:rsidP="00CC1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</w:pPr>
      <w:r w:rsidRPr="00CC1735">
        <w:rPr>
          <w:rFonts w:cs="Monaco"/>
          <w:color w:val="000000" w:themeColor="text1"/>
          <w:sz w:val="28"/>
          <w:szCs w:val="28"/>
        </w:rPr>
        <w:t>alpha = 2</w:t>
      </w:r>
    </w:p>
    <w:p w:rsidR="00CC1735" w:rsidRPr="00CC1735" w:rsidRDefault="00CC1735" w:rsidP="00CC1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</w:pPr>
      <w:r w:rsidRPr="00CC1735">
        <w:rPr>
          <w:rFonts w:cs="Monaco"/>
          <w:color w:val="000000" w:themeColor="text1"/>
          <w:sz w:val="28"/>
          <w:szCs w:val="28"/>
        </w:rPr>
        <w:t>c = 0</w:t>
      </w:r>
    </w:p>
    <w:p w:rsidR="00CC1735" w:rsidRPr="00CC1735" w:rsidRDefault="00CC1735" w:rsidP="00CC1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</w:pPr>
      <w:r w:rsidRPr="00CC1735">
        <w:rPr>
          <w:rFonts w:cs="Monaco"/>
          <w:color w:val="000000" w:themeColor="text1"/>
          <w:sz w:val="28"/>
          <w:szCs w:val="28"/>
        </w:rPr>
        <w:t>d = 4</w:t>
      </w:r>
    </w:p>
    <w:p w:rsidR="00CC1735" w:rsidRPr="00CC1735" w:rsidRDefault="00CC1735" w:rsidP="00CC1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</w:pPr>
    </w:p>
    <w:p w:rsidR="00CC1735" w:rsidRPr="00CC1735" w:rsidRDefault="00CC1735" w:rsidP="00CC1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</w:pPr>
      <w:r w:rsidRPr="00CC1735">
        <w:rPr>
          <w:rFonts w:cs="Monaco"/>
          <w:color w:val="000000" w:themeColor="text1"/>
          <w:sz w:val="28"/>
          <w:szCs w:val="28"/>
        </w:rPr>
        <w:t>k = 5</w:t>
      </w:r>
    </w:p>
    <w:p w:rsidR="00CC1735" w:rsidRPr="00CC1735" w:rsidRDefault="00CC1735" w:rsidP="00CC1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</w:pPr>
    </w:p>
    <w:p w:rsidR="00CC1735" w:rsidRPr="00CC1735" w:rsidRDefault="00CC1735" w:rsidP="00CC1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</w:pPr>
      <w:r w:rsidRPr="00CC1735">
        <w:rPr>
          <w:rFonts w:cs="Monaco"/>
          <w:color w:val="000000" w:themeColor="text1"/>
          <w:sz w:val="28"/>
          <w:szCs w:val="28"/>
        </w:rPr>
        <w:t>## row</w:t>
      </w:r>
    </w:p>
    <w:p w:rsidR="00CC1735" w:rsidRPr="00CC1735" w:rsidRDefault="00CC1735" w:rsidP="00CC1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</w:pPr>
      <w:r w:rsidRPr="00CC1735">
        <w:rPr>
          <w:rFonts w:cs="Monaco"/>
          <w:color w:val="000000" w:themeColor="text1"/>
          <w:sz w:val="28"/>
          <w:szCs w:val="28"/>
        </w:rPr>
        <w:t>i = 0</w:t>
      </w:r>
    </w:p>
    <w:p w:rsidR="00CC1735" w:rsidRPr="00CC1735" w:rsidRDefault="00CC1735" w:rsidP="00CC1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</w:pPr>
      <w:r w:rsidRPr="00CC1735">
        <w:rPr>
          <w:rFonts w:cs="Monaco"/>
          <w:color w:val="000000" w:themeColor="text1"/>
          <w:sz w:val="28"/>
          <w:szCs w:val="28"/>
        </w:rPr>
        <w:t>## column</w:t>
      </w:r>
    </w:p>
    <w:p w:rsidR="00CC1735" w:rsidRPr="005F49CE" w:rsidRDefault="00CC1735" w:rsidP="00CC1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  <w:sectPr w:rsidR="00CC1735" w:rsidRPr="005F49CE" w:rsidSect="00D72CEF"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  <w:r w:rsidRPr="00CC1735">
        <w:rPr>
          <w:rFonts w:cs="Monaco"/>
          <w:color w:val="000000" w:themeColor="text1"/>
          <w:sz w:val="28"/>
          <w:szCs w:val="28"/>
        </w:rPr>
        <w:t>j = 1</w:t>
      </w:r>
    </w:p>
    <w:p w:rsidR="00D72CEF" w:rsidRPr="005F49CE" w:rsidRDefault="00D72CEF" w:rsidP="00D72C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cs="Monaco"/>
          <w:color w:val="000000" w:themeColor="text1"/>
          <w:sz w:val="28"/>
          <w:szCs w:val="28"/>
        </w:rPr>
      </w:pPr>
    </w:p>
    <w:p w:rsidR="002E1AF6" w:rsidRDefault="002E1AF6" w:rsidP="00672F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cs="Monaco"/>
          <w:color w:val="000000" w:themeColor="text1"/>
          <w:sz w:val="28"/>
          <w:szCs w:val="28"/>
        </w:rPr>
        <w:sectPr w:rsidR="002E1AF6" w:rsidSect="00D72CEF">
          <w:type w:val="continuous"/>
          <w:pgSz w:w="12240" w:h="15840"/>
          <w:pgMar w:top="720" w:right="720" w:bottom="720" w:left="720" w:header="720" w:footer="720" w:gutter="0"/>
          <w:cols w:num="2" w:space="720"/>
          <w:titlePg/>
          <w:docGrid w:linePitch="360"/>
        </w:sectPr>
      </w:pPr>
    </w:p>
    <w:p w:rsidR="00672FEF" w:rsidRPr="005F49CE" w:rsidRDefault="00672FEF" w:rsidP="00623D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</w:pPr>
      <w:r w:rsidRPr="005F49CE">
        <w:rPr>
          <w:rFonts w:cs="Monaco"/>
          <w:color w:val="000000" w:themeColor="text1"/>
          <w:sz w:val="28"/>
          <w:szCs w:val="28"/>
        </w:rPr>
        <w:t>Problem 1</w:t>
      </w:r>
    </w:p>
    <w:p w:rsidR="00672FEF" w:rsidRPr="005F49CE" w:rsidRDefault="00672FEF" w:rsidP="00623D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</w:pPr>
      <w:r w:rsidRPr="005F49CE">
        <w:rPr>
          <w:rFonts w:cs="Monaco"/>
          <w:color w:val="000000" w:themeColor="text1"/>
          <w:sz w:val="28"/>
          <w:szCs w:val="28"/>
        </w:rPr>
        <w:t>[[ 5  8] [13  7]]</w:t>
      </w:r>
    </w:p>
    <w:p w:rsidR="00672FEF" w:rsidRPr="005F49CE" w:rsidRDefault="00672FEF" w:rsidP="00623D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</w:pPr>
    </w:p>
    <w:p w:rsidR="00672FEF" w:rsidRPr="005F49CE" w:rsidRDefault="00672FEF" w:rsidP="00623D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</w:pPr>
      <w:r w:rsidRPr="005F49CE">
        <w:rPr>
          <w:rFonts w:cs="Monaco"/>
          <w:color w:val="000000" w:themeColor="text1"/>
          <w:sz w:val="28"/>
          <w:szCs w:val="28"/>
        </w:rPr>
        <w:t>Problem 2</w:t>
      </w:r>
    </w:p>
    <w:p w:rsidR="00672FEF" w:rsidRPr="005F49CE" w:rsidRDefault="00672FEF" w:rsidP="00623D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</w:pPr>
      <w:r w:rsidRPr="005F49CE">
        <w:rPr>
          <w:rFonts w:cs="Monaco"/>
          <w:color w:val="000000" w:themeColor="text1"/>
          <w:sz w:val="28"/>
          <w:szCs w:val="28"/>
        </w:rPr>
        <w:t>[[36 31] [13 23]]</w:t>
      </w:r>
    </w:p>
    <w:p w:rsidR="00672FEF" w:rsidRPr="005F49CE" w:rsidRDefault="00672FEF" w:rsidP="00623D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</w:pPr>
    </w:p>
    <w:p w:rsidR="00672FEF" w:rsidRPr="005F49CE" w:rsidRDefault="00672FEF" w:rsidP="00623D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</w:pPr>
      <w:r w:rsidRPr="005F49CE">
        <w:rPr>
          <w:rFonts w:cs="Monaco"/>
          <w:color w:val="000000" w:themeColor="text1"/>
          <w:sz w:val="28"/>
          <w:szCs w:val="28"/>
        </w:rPr>
        <w:t>Problem 3</w:t>
      </w:r>
    </w:p>
    <w:p w:rsidR="00672FEF" w:rsidRPr="005F49CE" w:rsidRDefault="00672FEF" w:rsidP="00623D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</w:pPr>
      <w:r w:rsidRPr="005F49CE">
        <w:rPr>
          <w:rFonts w:cs="Monaco"/>
          <w:color w:val="000000" w:themeColor="text1"/>
          <w:sz w:val="28"/>
          <w:szCs w:val="28"/>
        </w:rPr>
        <w:t>[[11 28] [45 15]]</w:t>
      </w:r>
    </w:p>
    <w:p w:rsidR="00672FEF" w:rsidRPr="005F49CE" w:rsidRDefault="00672FEF" w:rsidP="00623D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</w:pPr>
    </w:p>
    <w:p w:rsidR="00672FEF" w:rsidRPr="005F49CE" w:rsidRDefault="00672FEF" w:rsidP="00623D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</w:pPr>
      <w:r w:rsidRPr="005F49CE">
        <w:rPr>
          <w:rFonts w:cs="Monaco"/>
          <w:color w:val="000000" w:themeColor="text1"/>
          <w:sz w:val="28"/>
          <w:szCs w:val="28"/>
        </w:rPr>
        <w:t>Problem 4</w:t>
      </w:r>
    </w:p>
    <w:p w:rsidR="00672FEF" w:rsidRPr="005F49CE" w:rsidRDefault="00672FEF" w:rsidP="00623D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</w:pPr>
      <w:r w:rsidRPr="005F49CE">
        <w:rPr>
          <w:rFonts w:cs="Monaco"/>
          <w:color w:val="000000" w:themeColor="text1"/>
          <w:sz w:val="28"/>
          <w:szCs w:val="28"/>
        </w:rPr>
        <w:t>[[68]]</w:t>
      </w:r>
    </w:p>
    <w:p w:rsidR="00672FEF" w:rsidRPr="005F49CE" w:rsidRDefault="00672FEF" w:rsidP="00623D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</w:pPr>
    </w:p>
    <w:p w:rsidR="00672FEF" w:rsidRPr="005F49CE" w:rsidRDefault="00672FEF" w:rsidP="00623D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</w:pPr>
      <w:r w:rsidRPr="005F49CE">
        <w:rPr>
          <w:rFonts w:cs="Monaco"/>
          <w:color w:val="000000" w:themeColor="text1"/>
          <w:sz w:val="28"/>
          <w:szCs w:val="28"/>
        </w:rPr>
        <w:t>Problem 5</w:t>
      </w:r>
    </w:p>
    <w:p w:rsidR="00672FEF" w:rsidRPr="005F49CE" w:rsidRDefault="00672FEF" w:rsidP="00623D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</w:pPr>
      <w:r w:rsidRPr="005F49CE">
        <w:rPr>
          <w:rFonts w:cs="Monaco"/>
          <w:color w:val="000000" w:themeColor="text1"/>
          <w:sz w:val="28"/>
          <w:szCs w:val="28"/>
        </w:rPr>
        <w:t>[[0 0]</w:t>
      </w:r>
      <w:r w:rsidR="00C80920" w:rsidRPr="005F49CE">
        <w:rPr>
          <w:rFonts w:cs="Monaco"/>
          <w:color w:val="000000" w:themeColor="text1"/>
          <w:sz w:val="28"/>
          <w:szCs w:val="28"/>
        </w:rPr>
        <w:t xml:space="preserve"> </w:t>
      </w:r>
      <w:r w:rsidRPr="005F49CE">
        <w:rPr>
          <w:rFonts w:cs="Monaco"/>
          <w:color w:val="000000" w:themeColor="text1"/>
          <w:sz w:val="28"/>
          <w:szCs w:val="28"/>
        </w:rPr>
        <w:t>[0 0]]</w:t>
      </w:r>
    </w:p>
    <w:p w:rsidR="00672FEF" w:rsidRPr="005F49CE" w:rsidRDefault="00672FEF" w:rsidP="00623D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</w:pPr>
    </w:p>
    <w:p w:rsidR="00672FEF" w:rsidRPr="005F49CE" w:rsidRDefault="00672FEF" w:rsidP="00623D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</w:pPr>
      <w:r w:rsidRPr="005F49CE">
        <w:rPr>
          <w:rFonts w:cs="Monaco"/>
          <w:color w:val="000000" w:themeColor="text1"/>
          <w:sz w:val="28"/>
          <w:szCs w:val="28"/>
        </w:rPr>
        <w:t>Problem 6</w:t>
      </w:r>
    </w:p>
    <w:p w:rsidR="00672FEF" w:rsidRPr="005F49CE" w:rsidRDefault="00672FEF" w:rsidP="00623D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</w:pPr>
      <w:r w:rsidRPr="005F49CE">
        <w:rPr>
          <w:rFonts w:cs="Monaco"/>
          <w:color w:val="000000" w:themeColor="text1"/>
          <w:sz w:val="28"/>
          <w:szCs w:val="28"/>
        </w:rPr>
        <w:t>[ 1.  1.]</w:t>
      </w:r>
    </w:p>
    <w:p w:rsidR="00672FEF" w:rsidRPr="005F49CE" w:rsidRDefault="00672FEF" w:rsidP="00623D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</w:pPr>
    </w:p>
    <w:p w:rsidR="00672FEF" w:rsidRPr="005F49CE" w:rsidRDefault="00672FEF" w:rsidP="00623D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</w:pPr>
      <w:r w:rsidRPr="005F49CE">
        <w:rPr>
          <w:rFonts w:cs="Monaco"/>
          <w:color w:val="000000" w:themeColor="text1"/>
          <w:sz w:val="28"/>
          <w:szCs w:val="28"/>
        </w:rPr>
        <w:t>Problem 7</w:t>
      </w:r>
    </w:p>
    <w:p w:rsidR="00672FEF" w:rsidRPr="005F49CE" w:rsidRDefault="005F49CE" w:rsidP="00623D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</w:pPr>
      <w:r>
        <w:rPr>
          <w:rFonts w:cs="Monaco"/>
          <w:color w:val="000000" w:themeColor="text1"/>
          <w:sz w:val="28"/>
          <w:szCs w:val="28"/>
        </w:rPr>
        <w:t>[[-0.08333</w:t>
      </w:r>
      <w:r w:rsidR="00672FEF" w:rsidRPr="005F49CE">
        <w:rPr>
          <w:rFonts w:cs="Monaco"/>
          <w:color w:val="000000" w:themeColor="text1"/>
          <w:sz w:val="28"/>
          <w:szCs w:val="28"/>
        </w:rPr>
        <w:t xml:space="preserve"> </w:t>
      </w:r>
      <w:r>
        <w:rPr>
          <w:rFonts w:cs="Monaco"/>
          <w:color w:val="000000" w:themeColor="text1"/>
          <w:sz w:val="28"/>
          <w:szCs w:val="28"/>
        </w:rPr>
        <w:t xml:space="preserve"> 0.2083</w:t>
      </w:r>
      <w:r w:rsidR="00486AF3" w:rsidRPr="005F49CE">
        <w:rPr>
          <w:rFonts w:cs="Monaco"/>
          <w:color w:val="000000" w:themeColor="text1"/>
          <w:sz w:val="28"/>
          <w:szCs w:val="28"/>
        </w:rPr>
        <w:t>3</w:t>
      </w:r>
      <w:r w:rsidR="00672FEF" w:rsidRPr="005F49CE">
        <w:rPr>
          <w:rFonts w:cs="Monaco"/>
          <w:color w:val="000000" w:themeColor="text1"/>
          <w:sz w:val="28"/>
          <w:szCs w:val="28"/>
        </w:rPr>
        <w:t>] [ 0.25       -0.125     ]]</w:t>
      </w:r>
    </w:p>
    <w:p w:rsidR="00F2059E" w:rsidRDefault="00F2059E" w:rsidP="00623D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</w:pPr>
    </w:p>
    <w:p w:rsidR="00672FEF" w:rsidRPr="005F49CE" w:rsidRDefault="00672FEF" w:rsidP="00623D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</w:pPr>
      <w:r w:rsidRPr="005F49CE">
        <w:rPr>
          <w:rFonts w:cs="Monaco"/>
          <w:color w:val="000000" w:themeColor="text1"/>
          <w:sz w:val="28"/>
          <w:szCs w:val="28"/>
        </w:rPr>
        <w:t>Problem 8</w:t>
      </w:r>
    </w:p>
    <w:p w:rsidR="00672FEF" w:rsidRPr="005F49CE" w:rsidRDefault="00672FEF" w:rsidP="00623D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</w:pPr>
      <w:r w:rsidRPr="005F49CE">
        <w:rPr>
          <w:rFonts w:cs="Monaco"/>
          <w:color w:val="000000" w:themeColor="text1"/>
          <w:sz w:val="28"/>
          <w:szCs w:val="28"/>
        </w:rPr>
        <w:t>[[ 5.  5.]</w:t>
      </w:r>
      <w:r w:rsidR="005047A3">
        <w:rPr>
          <w:rFonts w:cs="Monaco"/>
          <w:color w:val="000000" w:themeColor="text1"/>
          <w:sz w:val="28"/>
          <w:szCs w:val="28"/>
        </w:rPr>
        <w:t xml:space="preserve"> </w:t>
      </w:r>
      <w:r w:rsidRPr="005F49CE">
        <w:rPr>
          <w:rFonts w:cs="Monaco"/>
          <w:color w:val="000000" w:themeColor="text1"/>
          <w:sz w:val="28"/>
          <w:szCs w:val="28"/>
        </w:rPr>
        <w:t>[ 6.  4.]]</w:t>
      </w:r>
    </w:p>
    <w:p w:rsidR="00672FEF" w:rsidRPr="005F49CE" w:rsidRDefault="00672FEF" w:rsidP="00623D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</w:pPr>
    </w:p>
    <w:p w:rsidR="00672FEF" w:rsidRPr="005F49CE" w:rsidRDefault="00672FEF" w:rsidP="00623D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</w:pPr>
      <w:r w:rsidRPr="005F49CE">
        <w:rPr>
          <w:rFonts w:cs="Monaco"/>
          <w:color w:val="000000" w:themeColor="text1"/>
          <w:sz w:val="28"/>
          <w:szCs w:val="28"/>
        </w:rPr>
        <w:t>Problem 9</w:t>
      </w:r>
    </w:p>
    <w:p w:rsidR="00672FEF" w:rsidRPr="005F49CE" w:rsidRDefault="00672FEF" w:rsidP="00623D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</w:pPr>
      <w:r w:rsidRPr="005F49CE">
        <w:rPr>
          <w:rFonts w:cs="Monaco"/>
          <w:color w:val="000000" w:themeColor="text1"/>
          <w:sz w:val="28"/>
          <w:szCs w:val="28"/>
        </w:rPr>
        <w:t>5</w:t>
      </w:r>
    </w:p>
    <w:p w:rsidR="00672FEF" w:rsidRPr="005F49CE" w:rsidRDefault="00672FEF" w:rsidP="00623D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</w:pPr>
    </w:p>
    <w:p w:rsidR="00672FEF" w:rsidRPr="005F49CE" w:rsidRDefault="00672FEF" w:rsidP="00623D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</w:pPr>
      <w:r w:rsidRPr="005F49CE">
        <w:rPr>
          <w:rFonts w:cs="Monaco"/>
          <w:color w:val="000000" w:themeColor="text1"/>
          <w:sz w:val="28"/>
          <w:szCs w:val="28"/>
        </w:rPr>
        <w:t>Problem 10</w:t>
      </w:r>
    </w:p>
    <w:p w:rsidR="00672FEF" w:rsidRPr="005F49CE" w:rsidRDefault="00672FEF" w:rsidP="00623D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</w:pPr>
      <w:r w:rsidRPr="005F49CE">
        <w:rPr>
          <w:rFonts w:cs="Monaco"/>
          <w:color w:val="000000" w:themeColor="text1"/>
          <w:sz w:val="28"/>
          <w:szCs w:val="28"/>
        </w:rPr>
        <w:t>8</w:t>
      </w:r>
    </w:p>
    <w:p w:rsidR="00672FEF" w:rsidRPr="005F49CE" w:rsidRDefault="00672FEF" w:rsidP="00623D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</w:pPr>
    </w:p>
    <w:p w:rsidR="00672FEF" w:rsidRPr="005F49CE" w:rsidRDefault="00672FEF" w:rsidP="00623D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</w:pPr>
      <w:r w:rsidRPr="005F49CE">
        <w:rPr>
          <w:rFonts w:cs="Monaco"/>
          <w:color w:val="000000" w:themeColor="text1"/>
          <w:sz w:val="28"/>
          <w:szCs w:val="28"/>
        </w:rPr>
        <w:t>Problem 11</w:t>
      </w:r>
    </w:p>
    <w:p w:rsidR="00672FEF" w:rsidRPr="005F49CE" w:rsidRDefault="00672FEF" w:rsidP="00623D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</w:pPr>
      <w:r w:rsidRPr="005F49CE">
        <w:rPr>
          <w:rFonts w:cs="Monaco"/>
          <w:color w:val="000000" w:themeColor="text1"/>
          <w:sz w:val="28"/>
          <w:szCs w:val="28"/>
        </w:rPr>
        <w:t>2.5</w:t>
      </w:r>
    </w:p>
    <w:p w:rsidR="00672FEF" w:rsidRPr="005F49CE" w:rsidRDefault="00672FEF" w:rsidP="00623D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</w:pPr>
    </w:p>
    <w:p w:rsidR="00672FEF" w:rsidRPr="005F49CE" w:rsidRDefault="00672FEF" w:rsidP="00623D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</w:pPr>
      <w:r w:rsidRPr="005F49CE">
        <w:rPr>
          <w:rFonts w:cs="Monaco"/>
          <w:color w:val="000000" w:themeColor="text1"/>
          <w:sz w:val="28"/>
          <w:szCs w:val="28"/>
        </w:rPr>
        <w:t>Problem 12</w:t>
      </w:r>
    </w:p>
    <w:p w:rsidR="00672FEF" w:rsidRPr="005F49CE" w:rsidRDefault="00672FEF" w:rsidP="00623D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</w:pPr>
      <w:r w:rsidRPr="005F49CE">
        <w:rPr>
          <w:rFonts w:cs="Monaco"/>
          <w:color w:val="000000" w:themeColor="text1"/>
          <w:sz w:val="28"/>
          <w:szCs w:val="28"/>
        </w:rPr>
        <w:t>[ 40. -15.]</w:t>
      </w:r>
    </w:p>
    <w:p w:rsidR="00672FEF" w:rsidRPr="005F49CE" w:rsidRDefault="00672FEF" w:rsidP="00623D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</w:pPr>
    </w:p>
    <w:p w:rsidR="00672FEF" w:rsidRPr="005F49CE" w:rsidRDefault="00672FEF" w:rsidP="00623D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</w:pPr>
      <w:r w:rsidRPr="005F49CE">
        <w:rPr>
          <w:rFonts w:cs="Monaco"/>
          <w:color w:val="000000" w:themeColor="text1"/>
          <w:sz w:val="28"/>
          <w:szCs w:val="28"/>
        </w:rPr>
        <w:t>Problem 13</w:t>
      </w:r>
    </w:p>
    <w:p w:rsidR="00672FEF" w:rsidRPr="005F49CE" w:rsidRDefault="00672FEF" w:rsidP="00623D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</w:pPr>
      <w:r w:rsidRPr="005F49CE">
        <w:rPr>
          <w:rFonts w:cs="Monaco"/>
          <w:color w:val="000000" w:themeColor="text1"/>
          <w:sz w:val="28"/>
          <w:szCs w:val="28"/>
        </w:rPr>
        <w:t>[[ 45.] [ 42.]]</w:t>
      </w:r>
    </w:p>
    <w:p w:rsidR="00672FEF" w:rsidRPr="005F49CE" w:rsidRDefault="00672FEF" w:rsidP="00623D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</w:pPr>
    </w:p>
    <w:p w:rsidR="00672FEF" w:rsidRPr="005F49CE" w:rsidRDefault="00672FEF" w:rsidP="00623D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</w:pPr>
      <w:r w:rsidRPr="005F49CE">
        <w:rPr>
          <w:rFonts w:cs="Monaco"/>
          <w:color w:val="000000" w:themeColor="text1"/>
          <w:sz w:val="28"/>
          <w:szCs w:val="28"/>
        </w:rPr>
        <w:t>Problem 14</w:t>
      </w:r>
    </w:p>
    <w:p w:rsidR="00672FEF" w:rsidRPr="005F49CE" w:rsidRDefault="00672FEF" w:rsidP="00623D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8"/>
          <w:szCs w:val="28"/>
        </w:rPr>
      </w:pPr>
      <w:r w:rsidRPr="005F49CE">
        <w:rPr>
          <w:rFonts w:cs="Monaco"/>
          <w:color w:val="000000" w:themeColor="text1"/>
          <w:sz w:val="28"/>
          <w:szCs w:val="28"/>
        </w:rPr>
        <w:t>[[ 0.83333333] [ 0.5       ]]</w:t>
      </w:r>
    </w:p>
    <w:p w:rsidR="00D72CEF" w:rsidRDefault="00D72CEF" w:rsidP="00672F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cs="Monaco"/>
          <w:color w:val="000000" w:themeColor="text1"/>
          <w:sz w:val="26"/>
          <w:szCs w:val="26"/>
        </w:rPr>
      </w:pPr>
    </w:p>
    <w:p w:rsidR="00D72CEF" w:rsidRPr="00672FEF" w:rsidRDefault="00D72CEF" w:rsidP="00672F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cs="Monaco"/>
          <w:color w:val="000000" w:themeColor="text1"/>
          <w:sz w:val="26"/>
          <w:szCs w:val="26"/>
        </w:rPr>
      </w:pPr>
    </w:p>
    <w:p w:rsidR="00D72CEF" w:rsidRDefault="00D72CEF">
      <w:pPr>
        <w:pStyle w:val="Heading1"/>
        <w:sectPr w:rsidR="00D72CEF" w:rsidSect="002E1AF6"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:rsidR="003649E6" w:rsidRDefault="003649E6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>
        <w:br w:type="page"/>
      </w:r>
    </w:p>
    <w:p w:rsidR="00756D85" w:rsidRDefault="00001193">
      <w:pPr>
        <w:pStyle w:val="Heading1"/>
      </w:pPr>
      <w:r>
        <w:lastRenderedPageBreak/>
        <w:t>smile</w:t>
      </w:r>
    </w:p>
    <w:p w:rsidR="00756D85" w:rsidRDefault="00756D85" w:rsidP="00F604FD"/>
    <w:p w:rsidR="008E558E" w:rsidRDefault="00001193" w:rsidP="002A2982">
      <w:pPr>
        <w:pStyle w:val="Heading2"/>
      </w:pPr>
      <w:r>
        <w:t>Step-wise classifier</w:t>
      </w:r>
      <w:r w:rsidR="00022FB7">
        <w:t>: Timed at 3.5 hours</w:t>
      </w:r>
    </w:p>
    <w:tbl>
      <w:tblPr>
        <w:tblStyle w:val="TableGrid"/>
        <w:tblW w:w="8348" w:type="dxa"/>
        <w:tblInd w:w="360" w:type="dxa"/>
        <w:tblLook w:val="04A0" w:firstRow="1" w:lastRow="0" w:firstColumn="1" w:lastColumn="0" w:noHBand="0" w:noVBand="1"/>
      </w:tblPr>
      <w:tblGrid>
        <w:gridCol w:w="2723"/>
        <w:gridCol w:w="2817"/>
        <w:gridCol w:w="2808"/>
      </w:tblGrid>
      <w:tr w:rsidR="00F26546" w:rsidTr="00562F0D">
        <w:trPr>
          <w:trHeight w:val="486"/>
        </w:trPr>
        <w:tc>
          <w:tcPr>
            <w:tcW w:w="2723" w:type="dxa"/>
            <w:vAlign w:val="center"/>
          </w:tcPr>
          <w:p w:rsidR="00F26546" w:rsidRDefault="00F26546" w:rsidP="00562F0D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m</w:t>
            </w:r>
          </w:p>
        </w:tc>
        <w:tc>
          <w:tcPr>
            <w:tcW w:w="2817" w:type="dxa"/>
            <w:vAlign w:val="center"/>
          </w:tcPr>
          <w:p w:rsidR="00F26546" w:rsidRDefault="008E558E" w:rsidP="00562F0D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Pixel</w:t>
            </w:r>
          </w:p>
        </w:tc>
        <w:tc>
          <w:tcPr>
            <w:tcW w:w="2808" w:type="dxa"/>
            <w:vAlign w:val="center"/>
          </w:tcPr>
          <w:p w:rsidR="00F26546" w:rsidRDefault="008A513C" w:rsidP="00562F0D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 xml:space="preserve">Best </w:t>
            </w:r>
            <w:r w:rsidR="008E558E">
              <w:t>Accuracy</w:t>
            </w:r>
            <w:r>
              <w:t xml:space="preserve"> per Test</w:t>
            </w:r>
          </w:p>
        </w:tc>
      </w:tr>
      <w:tr w:rsidR="00F26546" w:rsidTr="00562F0D">
        <w:trPr>
          <w:trHeight w:val="521"/>
        </w:trPr>
        <w:tc>
          <w:tcPr>
            <w:tcW w:w="2723" w:type="dxa"/>
            <w:vAlign w:val="center"/>
          </w:tcPr>
          <w:p w:rsidR="00F26546" w:rsidRDefault="00F26546" w:rsidP="00562F0D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1</w:t>
            </w:r>
          </w:p>
        </w:tc>
        <w:tc>
          <w:tcPr>
            <w:tcW w:w="2817" w:type="dxa"/>
            <w:vAlign w:val="center"/>
          </w:tcPr>
          <w:p w:rsidR="00F26546" w:rsidRDefault="008E558E" w:rsidP="00562F0D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(</w:t>
            </w:r>
            <w:r w:rsidR="00D8562F">
              <w:t xml:space="preserve"> </w:t>
            </w:r>
            <w:r>
              <w:t>20, 7, 17, 7</w:t>
            </w:r>
            <w:r w:rsidR="00D8562F">
              <w:t xml:space="preserve"> </w:t>
            </w:r>
            <w:r>
              <w:t>)</w:t>
            </w:r>
          </w:p>
        </w:tc>
        <w:tc>
          <w:tcPr>
            <w:tcW w:w="2808" w:type="dxa"/>
            <w:vAlign w:val="center"/>
          </w:tcPr>
          <w:p w:rsidR="00F26546" w:rsidRDefault="008E558E" w:rsidP="00562F0D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71.1%</w:t>
            </w:r>
          </w:p>
        </w:tc>
      </w:tr>
      <w:tr w:rsidR="00F26546" w:rsidTr="00562F0D">
        <w:trPr>
          <w:trHeight w:val="486"/>
        </w:trPr>
        <w:tc>
          <w:tcPr>
            <w:tcW w:w="2723" w:type="dxa"/>
            <w:vAlign w:val="center"/>
          </w:tcPr>
          <w:p w:rsidR="00F26546" w:rsidRDefault="00F26546" w:rsidP="00562F0D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2</w:t>
            </w:r>
          </w:p>
        </w:tc>
        <w:tc>
          <w:tcPr>
            <w:tcW w:w="2817" w:type="dxa"/>
            <w:vAlign w:val="center"/>
          </w:tcPr>
          <w:p w:rsidR="00F26546" w:rsidRDefault="00D8562F" w:rsidP="00562F0D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( 12, 5, 10, 13 )</w:t>
            </w:r>
          </w:p>
        </w:tc>
        <w:tc>
          <w:tcPr>
            <w:tcW w:w="2808" w:type="dxa"/>
            <w:vAlign w:val="center"/>
          </w:tcPr>
          <w:p w:rsidR="00F26546" w:rsidRDefault="000E752F" w:rsidP="00562F0D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71.6%</w:t>
            </w:r>
          </w:p>
        </w:tc>
      </w:tr>
      <w:tr w:rsidR="00F26546" w:rsidTr="00562F0D">
        <w:trPr>
          <w:trHeight w:val="521"/>
        </w:trPr>
        <w:tc>
          <w:tcPr>
            <w:tcW w:w="2723" w:type="dxa"/>
            <w:vAlign w:val="center"/>
          </w:tcPr>
          <w:p w:rsidR="00F26546" w:rsidRDefault="00F26546" w:rsidP="00562F0D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3</w:t>
            </w:r>
          </w:p>
        </w:tc>
        <w:tc>
          <w:tcPr>
            <w:tcW w:w="2817" w:type="dxa"/>
            <w:vAlign w:val="center"/>
          </w:tcPr>
          <w:p w:rsidR="00F26546" w:rsidRDefault="00841D2B" w:rsidP="00562F0D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( 12, 19, 17, 7 )</w:t>
            </w:r>
          </w:p>
        </w:tc>
        <w:tc>
          <w:tcPr>
            <w:tcW w:w="2808" w:type="dxa"/>
            <w:vAlign w:val="center"/>
          </w:tcPr>
          <w:p w:rsidR="00F26546" w:rsidRDefault="00841D2B" w:rsidP="00562F0D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71.8%</w:t>
            </w:r>
          </w:p>
        </w:tc>
      </w:tr>
      <w:tr w:rsidR="00F26546" w:rsidTr="00562F0D">
        <w:trPr>
          <w:trHeight w:val="486"/>
        </w:trPr>
        <w:tc>
          <w:tcPr>
            <w:tcW w:w="2723" w:type="dxa"/>
            <w:vAlign w:val="center"/>
          </w:tcPr>
          <w:p w:rsidR="00F26546" w:rsidRDefault="00F26546" w:rsidP="00562F0D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4</w:t>
            </w:r>
          </w:p>
        </w:tc>
        <w:tc>
          <w:tcPr>
            <w:tcW w:w="2817" w:type="dxa"/>
            <w:vAlign w:val="center"/>
          </w:tcPr>
          <w:p w:rsidR="00F26546" w:rsidRDefault="0099495B" w:rsidP="00562F0D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( 12, 5,  9, 6 )</w:t>
            </w:r>
          </w:p>
        </w:tc>
        <w:tc>
          <w:tcPr>
            <w:tcW w:w="2808" w:type="dxa"/>
            <w:vAlign w:val="center"/>
          </w:tcPr>
          <w:p w:rsidR="00F26546" w:rsidRDefault="009D53DF" w:rsidP="00562F0D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72.2%</w:t>
            </w:r>
          </w:p>
        </w:tc>
      </w:tr>
      <w:tr w:rsidR="00F26546" w:rsidTr="00562F0D">
        <w:trPr>
          <w:trHeight w:val="486"/>
        </w:trPr>
        <w:tc>
          <w:tcPr>
            <w:tcW w:w="2723" w:type="dxa"/>
            <w:vAlign w:val="center"/>
          </w:tcPr>
          <w:p w:rsidR="00F26546" w:rsidRDefault="00F26546" w:rsidP="00562F0D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5</w:t>
            </w:r>
          </w:p>
        </w:tc>
        <w:tc>
          <w:tcPr>
            <w:tcW w:w="2817" w:type="dxa"/>
            <w:vAlign w:val="center"/>
          </w:tcPr>
          <w:p w:rsidR="00F26546" w:rsidRDefault="006A7025" w:rsidP="00562F0D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--</w:t>
            </w:r>
          </w:p>
        </w:tc>
        <w:tc>
          <w:tcPr>
            <w:tcW w:w="2808" w:type="dxa"/>
            <w:vAlign w:val="center"/>
          </w:tcPr>
          <w:p w:rsidR="00F26546" w:rsidRDefault="006A7025" w:rsidP="00562F0D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----</w:t>
            </w:r>
          </w:p>
        </w:tc>
      </w:tr>
    </w:tbl>
    <w:p w:rsidR="00A672B3" w:rsidRDefault="00A672B3" w:rsidP="00277B70">
      <w:pPr>
        <w:ind w:left="0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>
        <w:br w:type="page"/>
      </w:r>
    </w:p>
    <w:p w:rsidR="004D454E" w:rsidRDefault="004D454E" w:rsidP="00001193">
      <w:pPr>
        <w:pStyle w:val="Heading2"/>
      </w:pPr>
      <w:r>
        <w:lastRenderedPageBreak/>
        <w:t>Output</w:t>
      </w:r>
    </w:p>
    <w:p w:rsidR="00A672B3" w:rsidRDefault="00A672B3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6"/>
          <w:szCs w:val="26"/>
        </w:rPr>
        <w:sectPr w:rsidR="00A672B3" w:rsidSect="00D72CEF"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:rsidR="004D454E" w:rsidRPr="007041D4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041D4">
        <w:rPr>
          <w:rFonts w:ascii="Courier New" w:hAnsi="Courier New" w:cs="Courier New"/>
          <w:color w:val="000000" w:themeColor="text1"/>
          <w:sz w:val="24"/>
          <w:szCs w:val="24"/>
        </w:rPr>
        <w:t xml:space="preserve">$ python homework1_smile_jrmetzger.py 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(0, 0, 0, 1) with 0.515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(0, 0, 0, 2) with 0.531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(0, 0, 0, 3) with 0.535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(0, 0, 0, 4) with 0.550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(0, 0, 0, 18) with 0.555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(0, 0, 0, 19) with 0.556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(0, 1, 0, 4) with 0.558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(0, 8, 0, 19) with 0.560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(0, 8, 11, 11) with 0.562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(0, 8, 16, 8) with 0.567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(0, 8, 17, 8) with 0.568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(1, 7, 10, 12) with 0.569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(1, 7, 12, 12) with 0.569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(1, 8, 2, 6) with 0.573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(1, 8, 3, 5) with 0.578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(1, 8, 11, 11) with 0.588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(1, 8, 16, 7) with 0.592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(2, 8, 16, 7) with 0.593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(3, 7, 16, 7) with 0.595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(3, 8, 16, 7) with 0.608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(4, 8, 16, 7) with 0.610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(6, 11, 15, 8) with 0.621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(6, 12, 15, 16) with 0.625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(6, 12, 16, 17) with 0.628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(7, 11, 16, 7) with 0.630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(7, 12, 16, 7) with 0.631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(7, 12, 16, 8) with 0.639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(14, 3, 16, 7) with 0.644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(17, 4, 16, 17) with 0.646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(18, 4, 16, 7) with 0.648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(18, 4, 16, 16) with 0.660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(18, 5, 16, 6) with 0.663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(18, 5, 16, 7) with 0.667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(18, 5, 16, 17) with 0.670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(19, 5, 16, 7) with 0.678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(19, 6, 16, 7) with 0.683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(19, 6, 17, 7) with 0.685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(20, 6, 17, 7) with 0.690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(20, 7, 17, 7) with 0.711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6E7778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b/>
          <w:bCs/>
          <w:color w:val="000000" w:themeColor="text1"/>
          <w:sz w:val="24"/>
          <w:szCs w:val="24"/>
        </w:rPr>
      </w:pPr>
      <w:r>
        <w:rPr>
          <w:rFonts w:cs="Monaco"/>
          <w:b/>
          <w:bCs/>
          <w:color w:val="000000" w:themeColor="text1"/>
          <w:sz w:val="24"/>
          <w:szCs w:val="24"/>
        </w:rPr>
        <w:t>Found Most Accurate Set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b/>
          <w:bCs/>
          <w:color w:val="000000" w:themeColor="text1"/>
          <w:sz w:val="24"/>
          <w:szCs w:val="24"/>
        </w:rPr>
      </w:pPr>
      <w:r w:rsidRPr="00A672B3">
        <w:rPr>
          <w:rFonts w:cs="Monaco"/>
          <w:b/>
          <w:bCs/>
          <w:color w:val="000000" w:themeColor="text1"/>
          <w:sz w:val="24"/>
          <w:szCs w:val="24"/>
        </w:rPr>
        <w:t>[(20, 7, 17, 7)]</w:t>
      </w:r>
      <w:r w:rsidR="00B470BB" w:rsidRPr="00A672B3">
        <w:rPr>
          <w:rFonts w:cs="Monaco"/>
          <w:b/>
          <w:bCs/>
          <w:color w:val="000000" w:themeColor="text1"/>
          <w:sz w:val="24"/>
          <w:szCs w:val="24"/>
        </w:rPr>
        <w:t xml:space="preserve"> with 71.1 %</w:t>
      </w:r>
    </w:p>
    <w:p w:rsidR="006F5877" w:rsidRPr="00A672B3" w:rsidRDefault="006F5877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(0, 0, 0, 1) with 0.609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(0, 0, 0, 2) with 0.626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(0, 0, 0, 3) with 0.639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(0, 0, 0, 4) with 0.651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(0, 0, 0, 19) with 0.652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(0, 0, 8, 7) with 0.664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lastRenderedPageBreak/>
        <w:t>Found best: (0, 9, 0, 6) with 0.665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(0, 9, 0, 18) with 0.668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(0, 9, 0, 19) with 0.672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(1, 7, 0, 18) with 0.672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(1, 8, 0, 4) with 0.674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(1, 8, 0, 5) with 0.680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(1, 8, 0, 18) with 0.681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(1, 8, 0, 19) with 0.683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(1, 9, 0, 19) with 0.689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(2, 8, 0, 5) with 0.690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(2, 8, 0, 19) with 0.691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(2, 14, 9, 6) with 0.691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(3, 7, 0, 18) with 0.693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(3, 7, 0, 19) with 0.696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(3, 9, 0, 19) with 0.699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(3, 15, 0, 19) with 0.701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(4, 10, 0, 19) with 0.704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(4, 11, 0, 19) with 0.705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(5, 12, 0, 19) with 0.706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(11, 3, 0, 19) with 0.707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(11, 4, 9, 6) with 0.709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(11, 19, 17, 7) with 0.711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(12, 4, 9, 6) with 0.713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(12, 5, 10, 13) with 0.716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6E7778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b/>
          <w:bCs/>
          <w:color w:val="000000" w:themeColor="text1"/>
          <w:sz w:val="24"/>
          <w:szCs w:val="24"/>
        </w:rPr>
      </w:pPr>
      <w:r>
        <w:rPr>
          <w:rFonts w:cs="Monaco"/>
          <w:b/>
          <w:bCs/>
          <w:color w:val="000000" w:themeColor="text1"/>
          <w:sz w:val="24"/>
          <w:szCs w:val="24"/>
        </w:rPr>
        <w:t>Found Most Accurate Set</w:t>
      </w:r>
    </w:p>
    <w:p w:rsidR="00001FD8" w:rsidRPr="00A672B3" w:rsidRDefault="004D454E" w:rsidP="00001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b/>
          <w:bCs/>
          <w:color w:val="000000" w:themeColor="text1"/>
          <w:sz w:val="24"/>
          <w:szCs w:val="24"/>
        </w:rPr>
      </w:pPr>
      <w:r w:rsidRPr="00A672B3">
        <w:rPr>
          <w:rFonts w:cs="Monaco"/>
          <w:b/>
          <w:bCs/>
          <w:color w:val="000000" w:themeColor="text1"/>
          <w:sz w:val="24"/>
          <w:szCs w:val="24"/>
        </w:rPr>
        <w:t>[(20, 7, 17, 7), (12, 5, 10, 13)]</w:t>
      </w:r>
      <w:r w:rsidR="00001FD8" w:rsidRPr="00A672B3">
        <w:rPr>
          <w:rFonts w:cs="Monaco"/>
          <w:b/>
          <w:bCs/>
          <w:color w:val="000000" w:themeColor="text1"/>
          <w:sz w:val="24"/>
          <w:szCs w:val="24"/>
        </w:rPr>
        <w:t xml:space="preserve"> with 71.6</w:t>
      </w:r>
      <w:r w:rsidR="00F6381E" w:rsidRPr="00A672B3">
        <w:rPr>
          <w:rFonts w:cs="Monaco"/>
          <w:b/>
          <w:bCs/>
          <w:color w:val="000000" w:themeColor="text1"/>
          <w:sz w:val="24"/>
          <w:szCs w:val="24"/>
        </w:rPr>
        <w:t>%</w:t>
      </w:r>
    </w:p>
    <w:p w:rsidR="00001FD8" w:rsidRPr="00A672B3" w:rsidRDefault="00001FD8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(0, 0, 0, 1) with 0.606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(0, 0, 0, 2) with 0.625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(0, 0, 0, 3) with 0.640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(0, 0, 0, 4) with 0.654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(0, 0, 8, 7) with 0.668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(0, 9, 0, 18) with 0.671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(1, 7, 0, 5) with 0.674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(1, 7, 0, 18) with 0.676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(1, 8, 0, 5) with 0.681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(1, 8, 0, 7) with 0.683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(1, 8, 0, 18) with 0.685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(1, 8, 0, 19) with 0.686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(1, 9, 0, 19) with 0.692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(2, 8, 0, 5) with 0.693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(2, 9, 8, 6) with 0.694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(2, 9, 8, 7) with 0.695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(3, 7, 0, 18) with 0.697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(3, 7, 0, 19) with 0.698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(3, 9, 0, 19) with 0.701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(3, 9, 8, 7) with 0.702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(3, 15, 0, 19) with 0.703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(4, 9, 0, 19) with 0.703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(4, 9, 8, 6) with 0.704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(4, 9, 8, 7) with 0.705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(4, 9, 17, 7) with 0.706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(4, 10, 0, 19) with 0.707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(11, 3, 0, 19) with 0.709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(11, 4, 9, 6) with 0.712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(11, 19, 17, 7) with 0.713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(12, 4, 9, 6) with 0.714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(12, 5, 9, 6) with 0.717</w:t>
      </w:r>
    </w:p>
    <w:p w:rsidR="004D454E" w:rsidRPr="00A672B3" w:rsidRDefault="004D454E" w:rsidP="004D4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4D454E" w:rsidRPr="00A672B3" w:rsidRDefault="004D454E" w:rsidP="00042F97">
      <w:pPr>
        <w:pStyle w:val="Heading2"/>
        <w:numPr>
          <w:ilvl w:val="0"/>
          <w:numId w:val="0"/>
        </w:numPr>
        <w:rPr>
          <w:rFonts w:asciiTheme="minorHAnsi" w:hAnsiTheme="minorHAnsi" w:cs="Monaco"/>
          <w:color w:val="000000" w:themeColor="text1"/>
          <w:sz w:val="24"/>
          <w:szCs w:val="24"/>
        </w:rPr>
      </w:pPr>
      <w:r w:rsidRPr="00A672B3">
        <w:rPr>
          <w:rFonts w:asciiTheme="minorHAnsi" w:hAnsiTheme="minorHAnsi" w:cs="Monaco"/>
          <w:color w:val="000000" w:themeColor="text1"/>
          <w:sz w:val="24"/>
          <w:szCs w:val="24"/>
        </w:rPr>
        <w:t>Found best: (12, 19, 17, 7) with 0.718</w:t>
      </w:r>
    </w:p>
    <w:p w:rsidR="00837E3A" w:rsidRPr="00A672B3" w:rsidRDefault="006E7778" w:rsidP="00837E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b/>
          <w:bCs/>
          <w:color w:val="000000" w:themeColor="text1"/>
          <w:sz w:val="24"/>
          <w:szCs w:val="24"/>
        </w:rPr>
      </w:pPr>
      <w:r>
        <w:rPr>
          <w:rFonts w:cs="Monaco"/>
          <w:b/>
          <w:bCs/>
          <w:color w:val="000000" w:themeColor="text1"/>
          <w:sz w:val="24"/>
          <w:szCs w:val="24"/>
        </w:rPr>
        <w:t>Found Most Accurate Set</w:t>
      </w:r>
      <w:r w:rsidR="00837E3A" w:rsidRPr="00A672B3">
        <w:rPr>
          <w:rFonts w:cs="Monaco"/>
          <w:b/>
          <w:bCs/>
          <w:color w:val="000000" w:themeColor="text1"/>
          <w:sz w:val="24"/>
          <w:szCs w:val="24"/>
        </w:rPr>
        <w:t xml:space="preserve"> </w:t>
      </w:r>
    </w:p>
    <w:p w:rsidR="00837E3A" w:rsidRPr="00A672B3" w:rsidRDefault="00837E3A" w:rsidP="00837E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b/>
          <w:bCs/>
          <w:color w:val="000000" w:themeColor="text1"/>
          <w:sz w:val="24"/>
          <w:szCs w:val="24"/>
        </w:rPr>
      </w:pPr>
      <w:r w:rsidRPr="00A672B3">
        <w:rPr>
          <w:rFonts w:cs="Monaco"/>
          <w:b/>
          <w:bCs/>
          <w:color w:val="000000" w:themeColor="text1"/>
          <w:sz w:val="24"/>
          <w:szCs w:val="24"/>
        </w:rPr>
        <w:t>[(20, 7, 17, 7), (12, 5, 10, 13), (12, 19, 17, 7)]</w:t>
      </w:r>
      <w:r w:rsidR="00972735" w:rsidRPr="00A672B3">
        <w:rPr>
          <w:rFonts w:cs="Monaco"/>
          <w:b/>
          <w:bCs/>
          <w:color w:val="000000" w:themeColor="text1"/>
          <w:sz w:val="24"/>
          <w:szCs w:val="24"/>
        </w:rPr>
        <w:t xml:space="preserve"> 71.8%</w:t>
      </w:r>
    </w:p>
    <w:p w:rsidR="00837E3A" w:rsidRPr="00A672B3" w:rsidRDefault="00837E3A" w:rsidP="00837E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837E3A" w:rsidRPr="00A672B3" w:rsidRDefault="00837E3A" w:rsidP="00837E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(0, 0, 0, 1) with 0.608</w:t>
      </w:r>
    </w:p>
    <w:p w:rsidR="00837E3A" w:rsidRPr="00A672B3" w:rsidRDefault="00837E3A" w:rsidP="00837E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837E3A" w:rsidRPr="00A672B3" w:rsidRDefault="00837E3A" w:rsidP="00837E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(0, 0, 0, 2) with 0.627</w:t>
      </w:r>
    </w:p>
    <w:p w:rsidR="00837E3A" w:rsidRPr="00A672B3" w:rsidRDefault="00837E3A" w:rsidP="00837E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837E3A" w:rsidRPr="00A672B3" w:rsidRDefault="00837E3A" w:rsidP="00837E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(0, 0, 0, 3) with 0.642</w:t>
      </w:r>
    </w:p>
    <w:p w:rsidR="00837E3A" w:rsidRPr="00A672B3" w:rsidRDefault="00837E3A" w:rsidP="00837E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837E3A" w:rsidRPr="00A672B3" w:rsidRDefault="00837E3A" w:rsidP="00837E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(0, 0, 0, 4) with 0.655</w:t>
      </w:r>
    </w:p>
    <w:p w:rsidR="00837E3A" w:rsidRPr="00A672B3" w:rsidRDefault="00837E3A" w:rsidP="00837E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837E3A" w:rsidRDefault="00837E3A" w:rsidP="00837E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  <w:r w:rsidRPr="00A672B3">
        <w:rPr>
          <w:rFonts w:cs="Monaco"/>
          <w:color w:val="000000" w:themeColor="text1"/>
          <w:sz w:val="24"/>
          <w:szCs w:val="24"/>
        </w:rPr>
        <w:t>Found best: (0, 0, 8, 7) with 0.670</w:t>
      </w:r>
    </w:p>
    <w:p w:rsidR="00054E36" w:rsidRDefault="00054E36" w:rsidP="00837E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color w:val="000000" w:themeColor="text1"/>
          <w:sz w:val="24"/>
          <w:szCs w:val="24"/>
        </w:rPr>
      </w:pPr>
    </w:p>
    <w:p w:rsidR="00054E36" w:rsidRPr="00054E36" w:rsidRDefault="00054E36" w:rsidP="00054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054E36">
        <w:rPr>
          <w:color w:val="000000" w:themeColor="text1"/>
          <w:sz w:val="24"/>
          <w:szCs w:val="24"/>
        </w:rPr>
        <w:t>Found best: (1, 7, 0, 5) with 0.675</w:t>
      </w:r>
    </w:p>
    <w:p w:rsidR="00054E36" w:rsidRPr="00054E36" w:rsidRDefault="00054E36" w:rsidP="00054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</w:p>
    <w:p w:rsidR="00054E36" w:rsidRPr="00054E36" w:rsidRDefault="00054E36" w:rsidP="00054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054E36">
        <w:rPr>
          <w:color w:val="000000" w:themeColor="text1"/>
          <w:sz w:val="24"/>
          <w:szCs w:val="24"/>
        </w:rPr>
        <w:t>Found best: (1, 7, 0, 18) with 0.676</w:t>
      </w:r>
    </w:p>
    <w:p w:rsidR="00054E36" w:rsidRPr="00054E36" w:rsidRDefault="00054E36" w:rsidP="00054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</w:p>
    <w:p w:rsidR="00054E36" w:rsidRPr="00054E36" w:rsidRDefault="00054E36" w:rsidP="00054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054E36">
        <w:rPr>
          <w:color w:val="000000" w:themeColor="text1"/>
          <w:sz w:val="24"/>
          <w:szCs w:val="24"/>
        </w:rPr>
        <w:t>Found best: (1, 8, 0, 4) with 0.677</w:t>
      </w:r>
    </w:p>
    <w:p w:rsidR="00054E36" w:rsidRPr="00054E36" w:rsidRDefault="00054E36" w:rsidP="00054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</w:p>
    <w:p w:rsidR="00054E36" w:rsidRPr="00054E36" w:rsidRDefault="00054E36" w:rsidP="00054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054E36">
        <w:rPr>
          <w:color w:val="000000" w:themeColor="text1"/>
          <w:sz w:val="24"/>
          <w:szCs w:val="24"/>
        </w:rPr>
        <w:t>Found best: (1, 8, 0, 5) with 0.682</w:t>
      </w:r>
    </w:p>
    <w:p w:rsidR="00054E36" w:rsidRPr="00054E36" w:rsidRDefault="00054E36" w:rsidP="00054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</w:p>
    <w:p w:rsidR="00054E36" w:rsidRPr="00054E36" w:rsidRDefault="00054E36" w:rsidP="00054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054E36">
        <w:rPr>
          <w:color w:val="000000" w:themeColor="text1"/>
          <w:sz w:val="24"/>
          <w:szCs w:val="24"/>
        </w:rPr>
        <w:t>Found best: (1, 8, 0, 7) with 0.685</w:t>
      </w:r>
    </w:p>
    <w:p w:rsidR="00054E36" w:rsidRPr="00054E36" w:rsidRDefault="00054E36" w:rsidP="00054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</w:p>
    <w:p w:rsidR="00054E36" w:rsidRPr="00054E36" w:rsidRDefault="00054E36" w:rsidP="00054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054E36">
        <w:rPr>
          <w:color w:val="000000" w:themeColor="text1"/>
          <w:sz w:val="24"/>
          <w:szCs w:val="24"/>
        </w:rPr>
        <w:t>Found best: (1, 8, 0, 19) with 0.686</w:t>
      </w:r>
    </w:p>
    <w:p w:rsidR="00054E36" w:rsidRPr="00054E36" w:rsidRDefault="00054E36" w:rsidP="00054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</w:p>
    <w:p w:rsidR="00054E36" w:rsidRPr="00054E36" w:rsidRDefault="00054E36" w:rsidP="00054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054E36">
        <w:rPr>
          <w:color w:val="000000" w:themeColor="text1"/>
          <w:sz w:val="24"/>
          <w:szCs w:val="24"/>
        </w:rPr>
        <w:t>Found best: (1, 9, 0, 11) with 0.688</w:t>
      </w:r>
    </w:p>
    <w:p w:rsidR="00054E36" w:rsidRPr="00054E36" w:rsidRDefault="00054E36" w:rsidP="00054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</w:p>
    <w:p w:rsidR="00054E36" w:rsidRPr="00054E36" w:rsidRDefault="00054E36" w:rsidP="00054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054E36">
        <w:rPr>
          <w:color w:val="000000" w:themeColor="text1"/>
          <w:sz w:val="24"/>
          <w:szCs w:val="24"/>
        </w:rPr>
        <w:t>Found best: (1, 9, 0, 19) with 0.692</w:t>
      </w:r>
    </w:p>
    <w:p w:rsidR="00054E36" w:rsidRPr="00054E36" w:rsidRDefault="00054E36" w:rsidP="00054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</w:p>
    <w:p w:rsidR="00054E36" w:rsidRPr="00054E36" w:rsidRDefault="00054E36" w:rsidP="00054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054E36">
        <w:rPr>
          <w:color w:val="000000" w:themeColor="text1"/>
          <w:sz w:val="24"/>
          <w:szCs w:val="24"/>
        </w:rPr>
        <w:t>Found best: (2, 8, 0, 5) with 0.694</w:t>
      </w:r>
    </w:p>
    <w:p w:rsidR="00054E36" w:rsidRPr="00054E36" w:rsidRDefault="00054E36" w:rsidP="00054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</w:p>
    <w:p w:rsidR="00054E36" w:rsidRPr="00054E36" w:rsidRDefault="00054E36" w:rsidP="00054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054E36">
        <w:rPr>
          <w:color w:val="000000" w:themeColor="text1"/>
          <w:sz w:val="24"/>
          <w:szCs w:val="24"/>
        </w:rPr>
        <w:t>Found best: (2, 8, 0, 19) with 0.695</w:t>
      </w:r>
    </w:p>
    <w:p w:rsidR="00054E36" w:rsidRPr="00054E36" w:rsidRDefault="00054E36" w:rsidP="00054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</w:p>
    <w:p w:rsidR="00054E36" w:rsidRPr="00054E36" w:rsidRDefault="00054E36" w:rsidP="00054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054E36">
        <w:rPr>
          <w:color w:val="000000" w:themeColor="text1"/>
          <w:sz w:val="24"/>
          <w:szCs w:val="24"/>
        </w:rPr>
        <w:t>Found best: (2, 9, 8, 6) with 0.698</w:t>
      </w:r>
    </w:p>
    <w:p w:rsidR="00054E36" w:rsidRPr="00054E36" w:rsidRDefault="00054E36" w:rsidP="00054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</w:p>
    <w:p w:rsidR="00054E36" w:rsidRPr="00054E36" w:rsidRDefault="00054E36" w:rsidP="00054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054E36">
        <w:rPr>
          <w:color w:val="000000" w:themeColor="text1"/>
          <w:sz w:val="24"/>
          <w:szCs w:val="24"/>
        </w:rPr>
        <w:t>Found best: (2, 9, 8, 7) with 0.699</w:t>
      </w:r>
    </w:p>
    <w:p w:rsidR="00054E36" w:rsidRPr="00054E36" w:rsidRDefault="00054E36" w:rsidP="00054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</w:p>
    <w:p w:rsidR="00054E36" w:rsidRPr="00054E36" w:rsidRDefault="00054E36" w:rsidP="00054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054E36">
        <w:rPr>
          <w:color w:val="000000" w:themeColor="text1"/>
          <w:sz w:val="24"/>
          <w:szCs w:val="24"/>
        </w:rPr>
        <w:t>Found best: (3, 7, 0, 19) with 0.701</w:t>
      </w:r>
    </w:p>
    <w:p w:rsidR="00054E36" w:rsidRPr="00054E36" w:rsidRDefault="00054E36" w:rsidP="00054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</w:p>
    <w:p w:rsidR="00054E36" w:rsidRPr="00054E36" w:rsidRDefault="00054E36" w:rsidP="00054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054E36">
        <w:rPr>
          <w:color w:val="000000" w:themeColor="text1"/>
          <w:sz w:val="24"/>
          <w:szCs w:val="24"/>
        </w:rPr>
        <w:t>Found best: (3, 9, 0, 19) with 0.703</w:t>
      </w:r>
    </w:p>
    <w:p w:rsidR="00054E36" w:rsidRPr="00054E36" w:rsidRDefault="00054E36" w:rsidP="00054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</w:p>
    <w:p w:rsidR="00054E36" w:rsidRPr="00054E36" w:rsidRDefault="00054E36" w:rsidP="00054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054E36">
        <w:rPr>
          <w:color w:val="000000" w:themeColor="text1"/>
          <w:sz w:val="24"/>
          <w:szCs w:val="24"/>
        </w:rPr>
        <w:t>Found best: (3, 9, 8, 7) with 0.706</w:t>
      </w:r>
    </w:p>
    <w:p w:rsidR="00054E36" w:rsidRPr="00054E36" w:rsidRDefault="00054E36" w:rsidP="00054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</w:p>
    <w:p w:rsidR="00054E36" w:rsidRPr="00054E36" w:rsidRDefault="00054E36" w:rsidP="00054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054E36">
        <w:rPr>
          <w:color w:val="000000" w:themeColor="text1"/>
          <w:sz w:val="24"/>
          <w:szCs w:val="24"/>
        </w:rPr>
        <w:t>Found best: (4, 9, 0, 19) with 0.706</w:t>
      </w:r>
    </w:p>
    <w:p w:rsidR="00054E36" w:rsidRPr="00054E36" w:rsidRDefault="00054E36" w:rsidP="00054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</w:p>
    <w:p w:rsidR="00054E36" w:rsidRPr="00054E36" w:rsidRDefault="00054E36" w:rsidP="00054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054E36">
        <w:rPr>
          <w:color w:val="000000" w:themeColor="text1"/>
          <w:sz w:val="24"/>
          <w:szCs w:val="24"/>
        </w:rPr>
        <w:t>Found best: (4, 9, 8, 6) with 0.707</w:t>
      </w:r>
    </w:p>
    <w:p w:rsidR="00054E36" w:rsidRPr="00054E36" w:rsidRDefault="00054E36" w:rsidP="00054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</w:p>
    <w:p w:rsidR="00054E36" w:rsidRPr="00054E36" w:rsidRDefault="00054E36" w:rsidP="00054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054E36">
        <w:rPr>
          <w:color w:val="000000" w:themeColor="text1"/>
          <w:sz w:val="24"/>
          <w:szCs w:val="24"/>
        </w:rPr>
        <w:t>Found best: (4, 9, 8, 7) with 0.708</w:t>
      </w:r>
    </w:p>
    <w:p w:rsidR="00054E36" w:rsidRPr="00054E36" w:rsidRDefault="00054E36" w:rsidP="00054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</w:p>
    <w:p w:rsidR="00054E36" w:rsidRDefault="00054E36" w:rsidP="00054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054E36">
        <w:rPr>
          <w:color w:val="000000" w:themeColor="text1"/>
          <w:sz w:val="24"/>
          <w:szCs w:val="24"/>
        </w:rPr>
        <w:t>Found best: (4, 10, 0, 19) with 0.709</w:t>
      </w:r>
    </w:p>
    <w:p w:rsidR="001917C9" w:rsidRDefault="001917C9" w:rsidP="00054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</w:p>
    <w:p w:rsidR="001917C9" w:rsidRDefault="001917C9" w:rsidP="001917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Found best: (5, 10, 8, 7) with 0.710</w:t>
      </w:r>
    </w:p>
    <w:p w:rsidR="007A3E72" w:rsidRDefault="007A3E72" w:rsidP="001917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</w:p>
    <w:p w:rsidR="007A3E72" w:rsidRPr="00A672B3" w:rsidRDefault="007A3E72" w:rsidP="001917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Found best: (11, 4, 9, 6) with 0.714</w:t>
      </w:r>
    </w:p>
    <w:p w:rsidR="001917C9" w:rsidRDefault="001917C9" w:rsidP="00054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</w:p>
    <w:p w:rsidR="00520D44" w:rsidRPr="00520D44" w:rsidRDefault="00520D44" w:rsidP="00520D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520D44">
        <w:rPr>
          <w:color w:val="000000" w:themeColor="text1"/>
          <w:sz w:val="24"/>
          <w:szCs w:val="24"/>
        </w:rPr>
        <w:t>Found best: (12, 4, 9, 6) with 0.716</w:t>
      </w:r>
    </w:p>
    <w:p w:rsidR="00520D44" w:rsidRPr="00520D44" w:rsidRDefault="00520D44" w:rsidP="00520D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</w:p>
    <w:p w:rsidR="00520D44" w:rsidRPr="00520D44" w:rsidRDefault="00520D44" w:rsidP="00520D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520D44">
        <w:rPr>
          <w:color w:val="000000" w:themeColor="text1"/>
          <w:sz w:val="24"/>
          <w:szCs w:val="24"/>
        </w:rPr>
        <w:t>Found best: (12, 4, 9, 7) with 0.716</w:t>
      </w:r>
    </w:p>
    <w:p w:rsidR="00520D44" w:rsidRPr="00520D44" w:rsidRDefault="00520D44" w:rsidP="00520D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</w:p>
    <w:p w:rsidR="0086613D" w:rsidRDefault="00520D44" w:rsidP="00520D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520D44">
        <w:rPr>
          <w:color w:val="000000" w:themeColor="text1"/>
          <w:sz w:val="24"/>
          <w:szCs w:val="24"/>
        </w:rPr>
        <w:t>Found best: (12, 5, 9, 6) with 0.720</w:t>
      </w:r>
    </w:p>
    <w:p w:rsidR="00F9447F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</w:p>
    <w:p w:rsidR="00F9447F" w:rsidRPr="00A672B3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b/>
          <w:bCs/>
          <w:color w:val="000000" w:themeColor="text1"/>
          <w:sz w:val="24"/>
          <w:szCs w:val="24"/>
        </w:rPr>
      </w:pPr>
      <w:r>
        <w:rPr>
          <w:rFonts w:cs="Monaco"/>
          <w:b/>
          <w:bCs/>
          <w:color w:val="000000" w:themeColor="text1"/>
          <w:sz w:val="24"/>
          <w:szCs w:val="24"/>
        </w:rPr>
        <w:t>Found Most Accurate Set</w:t>
      </w:r>
      <w:r w:rsidRPr="00A672B3">
        <w:rPr>
          <w:rFonts w:cs="Monaco"/>
          <w:b/>
          <w:bCs/>
          <w:color w:val="000000" w:themeColor="text1"/>
          <w:sz w:val="24"/>
          <w:szCs w:val="24"/>
        </w:rPr>
        <w:t xml:space="preserve"> </w:t>
      </w:r>
    </w:p>
    <w:p w:rsidR="00F9447F" w:rsidRPr="00F9447F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b/>
          <w:bCs/>
          <w:color w:val="000000" w:themeColor="text1"/>
          <w:sz w:val="24"/>
          <w:szCs w:val="24"/>
        </w:rPr>
      </w:pPr>
      <w:r w:rsidRPr="00F9447F">
        <w:rPr>
          <w:b/>
          <w:bCs/>
          <w:color w:val="000000" w:themeColor="text1"/>
          <w:sz w:val="24"/>
          <w:szCs w:val="24"/>
        </w:rPr>
        <w:t xml:space="preserve"> [(20, 7, 17, 7), (12, 5, 10, 13), (12, 19, 17, 7), (12, 5, 9, 6)] 72.0%</w:t>
      </w:r>
    </w:p>
    <w:p w:rsidR="00F9447F" w:rsidRPr="00F9447F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</w:p>
    <w:p w:rsidR="00F9447F" w:rsidRPr="00F9447F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F9447F">
        <w:rPr>
          <w:color w:val="000000" w:themeColor="text1"/>
          <w:sz w:val="24"/>
          <w:szCs w:val="24"/>
        </w:rPr>
        <w:t>Found best: (0, 0, 0, 1) with 0.608</w:t>
      </w:r>
    </w:p>
    <w:p w:rsidR="00F9447F" w:rsidRPr="00F9447F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</w:p>
    <w:p w:rsidR="00F9447F" w:rsidRPr="00F9447F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F9447F">
        <w:rPr>
          <w:color w:val="000000" w:themeColor="text1"/>
          <w:sz w:val="24"/>
          <w:szCs w:val="24"/>
        </w:rPr>
        <w:t>Found best: (0, 0, 0, 2) with 0.627</w:t>
      </w:r>
    </w:p>
    <w:p w:rsidR="00F9447F" w:rsidRPr="00F9447F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</w:p>
    <w:p w:rsidR="00F9447F" w:rsidRPr="00F9447F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F9447F">
        <w:rPr>
          <w:color w:val="000000" w:themeColor="text1"/>
          <w:sz w:val="24"/>
          <w:szCs w:val="24"/>
        </w:rPr>
        <w:t>Found best: (0, 0, 0, 3) with 0.642</w:t>
      </w:r>
    </w:p>
    <w:p w:rsidR="00F9447F" w:rsidRPr="00F9447F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</w:p>
    <w:p w:rsidR="00F9447F" w:rsidRPr="00F9447F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F9447F">
        <w:rPr>
          <w:color w:val="000000" w:themeColor="text1"/>
          <w:sz w:val="24"/>
          <w:szCs w:val="24"/>
        </w:rPr>
        <w:t>Found best: (0, 0, 0, 4) with 0.655</w:t>
      </w:r>
    </w:p>
    <w:p w:rsidR="00F9447F" w:rsidRPr="00F9447F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</w:p>
    <w:p w:rsidR="00F9447F" w:rsidRPr="00F9447F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F9447F">
        <w:rPr>
          <w:color w:val="000000" w:themeColor="text1"/>
          <w:sz w:val="24"/>
          <w:szCs w:val="24"/>
        </w:rPr>
        <w:t>Found best: (0, 0, 8, 7) with 0.670</w:t>
      </w:r>
    </w:p>
    <w:p w:rsidR="00F9447F" w:rsidRPr="00F9447F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</w:p>
    <w:p w:rsidR="00F9447F" w:rsidRPr="00F9447F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F9447F">
        <w:rPr>
          <w:color w:val="000000" w:themeColor="text1"/>
          <w:sz w:val="24"/>
          <w:szCs w:val="24"/>
        </w:rPr>
        <w:t>Found best: (1, 7, 0, 5) with 0.675</w:t>
      </w:r>
    </w:p>
    <w:p w:rsidR="00F9447F" w:rsidRPr="00F9447F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</w:p>
    <w:p w:rsidR="00F9447F" w:rsidRPr="00F9447F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F9447F">
        <w:rPr>
          <w:color w:val="000000" w:themeColor="text1"/>
          <w:sz w:val="24"/>
          <w:szCs w:val="24"/>
        </w:rPr>
        <w:t>Found best: (1, 7, 0, 18) with 0.677</w:t>
      </w:r>
    </w:p>
    <w:p w:rsidR="00F9447F" w:rsidRPr="00F9447F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</w:p>
    <w:p w:rsidR="00F9447F" w:rsidRPr="00F9447F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F9447F">
        <w:rPr>
          <w:color w:val="000000" w:themeColor="text1"/>
          <w:sz w:val="24"/>
          <w:szCs w:val="24"/>
        </w:rPr>
        <w:t>Found best: (1, 8, 0, 4) with 0.678</w:t>
      </w:r>
    </w:p>
    <w:p w:rsidR="00F9447F" w:rsidRPr="00F9447F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</w:p>
    <w:p w:rsidR="00F9447F" w:rsidRPr="00F9447F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F9447F">
        <w:rPr>
          <w:color w:val="000000" w:themeColor="text1"/>
          <w:sz w:val="24"/>
          <w:szCs w:val="24"/>
        </w:rPr>
        <w:t>Found best: (1, 8, 0, 5) with 0.683</w:t>
      </w:r>
    </w:p>
    <w:p w:rsidR="00F9447F" w:rsidRPr="00F9447F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</w:p>
    <w:p w:rsidR="00F9447F" w:rsidRPr="00F9447F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F9447F">
        <w:rPr>
          <w:color w:val="000000" w:themeColor="text1"/>
          <w:sz w:val="24"/>
          <w:szCs w:val="24"/>
        </w:rPr>
        <w:t>Found best: (1, 8, 0, 7) with 0.685</w:t>
      </w:r>
    </w:p>
    <w:p w:rsidR="00F9447F" w:rsidRPr="00F9447F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</w:p>
    <w:p w:rsidR="00F9447F" w:rsidRPr="00F9447F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F9447F">
        <w:rPr>
          <w:color w:val="000000" w:themeColor="text1"/>
          <w:sz w:val="24"/>
          <w:szCs w:val="24"/>
        </w:rPr>
        <w:t>Found best: (1, 8, 0, 19) with 0.687</w:t>
      </w:r>
    </w:p>
    <w:p w:rsidR="00F9447F" w:rsidRPr="00F9447F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</w:p>
    <w:p w:rsidR="00F9447F" w:rsidRPr="00F9447F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F9447F">
        <w:rPr>
          <w:color w:val="000000" w:themeColor="text1"/>
          <w:sz w:val="24"/>
          <w:szCs w:val="24"/>
        </w:rPr>
        <w:t>Found best: (1, 9, 0, 11) with 0.690</w:t>
      </w:r>
    </w:p>
    <w:p w:rsidR="00F9447F" w:rsidRPr="00F9447F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</w:p>
    <w:p w:rsidR="00F9447F" w:rsidRPr="00F9447F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F9447F">
        <w:rPr>
          <w:color w:val="000000" w:themeColor="text1"/>
          <w:sz w:val="24"/>
          <w:szCs w:val="24"/>
        </w:rPr>
        <w:t>Found best: (1, 9, 0, 19) with 0.692</w:t>
      </w:r>
    </w:p>
    <w:p w:rsidR="00F9447F" w:rsidRPr="00F9447F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</w:p>
    <w:p w:rsidR="00F9447F" w:rsidRPr="00F9447F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F9447F">
        <w:rPr>
          <w:color w:val="000000" w:themeColor="text1"/>
          <w:sz w:val="24"/>
          <w:szCs w:val="24"/>
        </w:rPr>
        <w:t>Found best: (2, 8, 0, 5) with 0.696</w:t>
      </w:r>
    </w:p>
    <w:p w:rsidR="00F9447F" w:rsidRPr="00F9447F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</w:p>
    <w:p w:rsidR="00F9447F" w:rsidRPr="00F9447F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F9447F">
        <w:rPr>
          <w:color w:val="000000" w:themeColor="text1"/>
          <w:sz w:val="24"/>
          <w:szCs w:val="24"/>
        </w:rPr>
        <w:t>Found best: (2, 9, 8, 6) with 0.697</w:t>
      </w:r>
    </w:p>
    <w:p w:rsidR="00F9447F" w:rsidRPr="00F9447F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</w:p>
    <w:p w:rsidR="00F9447F" w:rsidRPr="00F9447F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F9447F">
        <w:rPr>
          <w:color w:val="000000" w:themeColor="text1"/>
          <w:sz w:val="24"/>
          <w:szCs w:val="24"/>
        </w:rPr>
        <w:t>Found best: (2, 9, 8, 7) with 0.700</w:t>
      </w:r>
    </w:p>
    <w:p w:rsidR="00F9447F" w:rsidRPr="00F9447F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</w:p>
    <w:p w:rsidR="00F9447F" w:rsidRPr="00F9447F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F9447F">
        <w:rPr>
          <w:color w:val="000000" w:themeColor="text1"/>
          <w:sz w:val="24"/>
          <w:szCs w:val="24"/>
        </w:rPr>
        <w:t>Found best: (3, 7, 0, 19) with 0.701</w:t>
      </w:r>
    </w:p>
    <w:p w:rsidR="00F9447F" w:rsidRPr="00F9447F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</w:p>
    <w:p w:rsidR="00F9447F" w:rsidRPr="00F9447F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F9447F">
        <w:rPr>
          <w:color w:val="000000" w:themeColor="text1"/>
          <w:sz w:val="24"/>
          <w:szCs w:val="24"/>
        </w:rPr>
        <w:t>Found best: (3, 9, 0, 19) with 0.704</w:t>
      </w:r>
    </w:p>
    <w:p w:rsidR="00F9447F" w:rsidRPr="00F9447F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</w:p>
    <w:p w:rsidR="00F9447F" w:rsidRPr="00F9447F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F9447F">
        <w:rPr>
          <w:color w:val="000000" w:themeColor="text1"/>
          <w:sz w:val="24"/>
          <w:szCs w:val="24"/>
        </w:rPr>
        <w:t>Found best: (3, 9, 8, 7) with 0.706</w:t>
      </w:r>
    </w:p>
    <w:p w:rsidR="00F9447F" w:rsidRPr="00F9447F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</w:p>
    <w:p w:rsidR="00F9447F" w:rsidRPr="00F9447F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F9447F">
        <w:rPr>
          <w:color w:val="000000" w:themeColor="text1"/>
          <w:sz w:val="24"/>
          <w:szCs w:val="24"/>
        </w:rPr>
        <w:t>Found best: (4, 9, 0, 19) with 0.707</w:t>
      </w:r>
    </w:p>
    <w:p w:rsidR="00F9447F" w:rsidRPr="00F9447F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</w:p>
    <w:p w:rsidR="00F9447F" w:rsidRPr="00F9447F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F9447F">
        <w:rPr>
          <w:color w:val="000000" w:themeColor="text1"/>
          <w:sz w:val="24"/>
          <w:szCs w:val="24"/>
        </w:rPr>
        <w:t>Found best: (4, 9, 8, 7) with 0.709</w:t>
      </w:r>
    </w:p>
    <w:p w:rsidR="00F9447F" w:rsidRPr="00F9447F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</w:p>
    <w:p w:rsidR="00F9447F" w:rsidRPr="00F9447F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F9447F">
        <w:rPr>
          <w:color w:val="000000" w:themeColor="text1"/>
          <w:sz w:val="24"/>
          <w:szCs w:val="24"/>
        </w:rPr>
        <w:t>Found best: (4, 10, 0, 19) with 0.710</w:t>
      </w:r>
    </w:p>
    <w:p w:rsidR="00F9447F" w:rsidRPr="00F9447F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</w:p>
    <w:p w:rsidR="00F9447F" w:rsidRPr="00F9447F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F9447F">
        <w:rPr>
          <w:color w:val="000000" w:themeColor="text1"/>
          <w:sz w:val="24"/>
          <w:szCs w:val="24"/>
        </w:rPr>
        <w:t>Found best: (4, 11, 0, 19) with 0.710</w:t>
      </w:r>
    </w:p>
    <w:p w:rsidR="00F9447F" w:rsidRPr="00F9447F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</w:p>
    <w:p w:rsidR="00F9447F" w:rsidRPr="00F9447F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F9447F">
        <w:rPr>
          <w:color w:val="000000" w:themeColor="text1"/>
          <w:sz w:val="24"/>
          <w:szCs w:val="24"/>
        </w:rPr>
        <w:t>Found best: (5, 10, 8, 7) with 0.711</w:t>
      </w:r>
    </w:p>
    <w:p w:rsidR="00F9447F" w:rsidRPr="00F9447F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</w:p>
    <w:p w:rsidR="00F9447F" w:rsidRPr="00F9447F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F9447F">
        <w:rPr>
          <w:color w:val="000000" w:themeColor="text1"/>
          <w:sz w:val="24"/>
          <w:szCs w:val="24"/>
        </w:rPr>
        <w:t>Found best: (11, 4, 9, 6) with 0.713</w:t>
      </w:r>
    </w:p>
    <w:p w:rsidR="00F9447F" w:rsidRPr="00F9447F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</w:p>
    <w:p w:rsidR="00F9447F" w:rsidRPr="00F9447F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F9447F">
        <w:rPr>
          <w:color w:val="000000" w:themeColor="text1"/>
          <w:sz w:val="24"/>
          <w:szCs w:val="24"/>
        </w:rPr>
        <w:t>Found best: (11, 19, 17, 7) with 0.715</w:t>
      </w:r>
    </w:p>
    <w:p w:rsidR="00F9447F" w:rsidRPr="00F9447F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</w:p>
    <w:p w:rsidR="00F9447F" w:rsidRPr="00F9447F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F9447F">
        <w:rPr>
          <w:color w:val="000000" w:themeColor="text1"/>
          <w:sz w:val="24"/>
          <w:szCs w:val="24"/>
        </w:rPr>
        <w:t>Found best: (12, 4, 9, 6) with 0.716</w:t>
      </w:r>
    </w:p>
    <w:p w:rsidR="00F9447F" w:rsidRPr="00F9447F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</w:p>
    <w:p w:rsidR="00F9447F" w:rsidRPr="00F9447F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F9447F">
        <w:rPr>
          <w:color w:val="000000" w:themeColor="text1"/>
          <w:sz w:val="24"/>
          <w:szCs w:val="24"/>
        </w:rPr>
        <w:t>Found best: (12, 4, 9, 7) with 0.718</w:t>
      </w:r>
    </w:p>
    <w:p w:rsidR="00F9447F" w:rsidRPr="00F9447F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</w:p>
    <w:p w:rsidR="00F9447F" w:rsidRPr="00F9447F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F9447F">
        <w:rPr>
          <w:color w:val="000000" w:themeColor="text1"/>
          <w:sz w:val="24"/>
          <w:szCs w:val="24"/>
        </w:rPr>
        <w:t>Found best: (12, 5, 9, 6) with 0.720</w:t>
      </w:r>
    </w:p>
    <w:p w:rsidR="00F9447F" w:rsidRPr="00F9447F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</w:p>
    <w:p w:rsidR="00F9447F" w:rsidRDefault="00F9447F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  <w:r w:rsidRPr="00F9447F">
        <w:rPr>
          <w:color w:val="000000" w:themeColor="text1"/>
          <w:sz w:val="24"/>
          <w:szCs w:val="24"/>
        </w:rPr>
        <w:t>Found best: (12, 6, 9, 6) with 0.720</w:t>
      </w:r>
    </w:p>
    <w:p w:rsidR="00CE7126" w:rsidRDefault="00CE7126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</w:p>
    <w:p w:rsidR="006F7709" w:rsidRDefault="006F7709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  <w:r>
        <w:rPr>
          <w:rFonts w:cs="Monaco"/>
          <w:b/>
          <w:bCs/>
          <w:color w:val="000000" w:themeColor="text1"/>
          <w:sz w:val="24"/>
          <w:szCs w:val="24"/>
        </w:rPr>
        <w:t>Found Most Accurate Set</w:t>
      </w:r>
    </w:p>
    <w:p w:rsidR="00CE7126" w:rsidRPr="006F7709" w:rsidRDefault="00CE7126" w:rsidP="00CE71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b/>
          <w:bCs/>
          <w:color w:val="000000" w:themeColor="text1"/>
          <w:sz w:val="24"/>
          <w:szCs w:val="24"/>
        </w:rPr>
      </w:pPr>
      <w:r w:rsidRPr="006F7709">
        <w:rPr>
          <w:b/>
          <w:bCs/>
          <w:color w:val="000000" w:themeColor="text1"/>
          <w:sz w:val="24"/>
          <w:szCs w:val="24"/>
        </w:rPr>
        <w:t>[(20, 7, 17, 7), (12, 5, 10, 13), (12, 19, 17, 7), (12, 5, 9, 6), (12, 6, 9, 6)]</w:t>
      </w:r>
    </w:p>
    <w:p w:rsidR="00585280" w:rsidRPr="006F7709" w:rsidRDefault="00585280" w:rsidP="00F944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b/>
          <w:bCs/>
          <w:color w:val="000000" w:themeColor="text1"/>
          <w:sz w:val="24"/>
          <w:szCs w:val="24"/>
        </w:rPr>
      </w:pPr>
    </w:p>
    <w:p w:rsidR="00585280" w:rsidRPr="006F7709" w:rsidRDefault="00585280" w:rsidP="005852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b/>
          <w:bCs/>
          <w:color w:val="000000" w:themeColor="text1"/>
          <w:sz w:val="24"/>
          <w:szCs w:val="24"/>
        </w:rPr>
      </w:pPr>
      <w:r w:rsidRPr="006F7709">
        <w:rPr>
          <w:b/>
          <w:bCs/>
          <w:color w:val="000000" w:themeColor="text1"/>
          <w:sz w:val="24"/>
          <w:szCs w:val="24"/>
        </w:rPr>
        <w:t>Accuracy on training set: 0.720</w:t>
      </w:r>
    </w:p>
    <w:p w:rsidR="00585280" w:rsidRPr="006F7709" w:rsidRDefault="00585280" w:rsidP="005852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b/>
          <w:bCs/>
          <w:color w:val="000000" w:themeColor="text1"/>
          <w:sz w:val="24"/>
          <w:szCs w:val="24"/>
        </w:rPr>
      </w:pPr>
    </w:p>
    <w:p w:rsidR="00585280" w:rsidRPr="006F7709" w:rsidRDefault="00585280" w:rsidP="005852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b/>
          <w:bCs/>
          <w:color w:val="000000" w:themeColor="text1"/>
          <w:sz w:val="24"/>
          <w:szCs w:val="24"/>
        </w:rPr>
      </w:pPr>
      <w:r w:rsidRPr="006F7709">
        <w:rPr>
          <w:b/>
          <w:bCs/>
          <w:color w:val="000000" w:themeColor="text1"/>
          <w:sz w:val="24"/>
          <w:szCs w:val="24"/>
        </w:rPr>
        <w:t>Accuracy on testing set: 0.693</w:t>
      </w:r>
    </w:p>
    <w:p w:rsidR="006E5E8C" w:rsidRDefault="006E5E8C" w:rsidP="00520D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color w:val="000000" w:themeColor="text1"/>
          <w:sz w:val="24"/>
          <w:szCs w:val="24"/>
        </w:rPr>
      </w:pPr>
    </w:p>
    <w:p w:rsidR="0099646B" w:rsidRPr="006F7709" w:rsidRDefault="006E5E8C" w:rsidP="006F77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cs="Monaco"/>
          <w:b/>
          <w:bCs/>
          <w:color w:val="000000" w:themeColor="text1"/>
          <w:sz w:val="24"/>
          <w:szCs w:val="24"/>
        </w:rPr>
      </w:pPr>
      <w:r>
        <w:rPr>
          <w:rFonts w:cs="Monaco"/>
          <w:b/>
          <w:bCs/>
          <w:color w:val="000000" w:themeColor="text1"/>
          <w:sz w:val="24"/>
          <w:szCs w:val="24"/>
        </w:rPr>
        <w:t>Found Most Accurate Set</w:t>
      </w:r>
      <w:r w:rsidRPr="00A672B3">
        <w:rPr>
          <w:rFonts w:cs="Monaco"/>
          <w:b/>
          <w:bCs/>
          <w:color w:val="000000" w:themeColor="text1"/>
          <w:sz w:val="24"/>
          <w:szCs w:val="24"/>
        </w:rPr>
        <w:t xml:space="preserve"> </w:t>
      </w:r>
    </w:p>
    <w:p w:rsidR="00346502" w:rsidRDefault="006F7709" w:rsidP="003465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AT 6</w:t>
      </w:r>
      <w:bookmarkStart w:id="0" w:name="_GoBack"/>
      <w:bookmarkEnd w:id="0"/>
      <w:r w:rsidR="0099646B" w:rsidRPr="0099646B">
        <w:rPr>
          <w:b/>
          <w:bCs/>
          <w:color w:val="000000" w:themeColor="text1"/>
          <w:sz w:val="24"/>
          <w:szCs w:val="24"/>
        </w:rPr>
        <w:t>.5 HOURS</w:t>
      </w:r>
    </w:p>
    <w:p w:rsidR="00346502" w:rsidRDefault="00346502" w:rsidP="003465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b/>
          <w:bCs/>
          <w:color w:val="000000" w:themeColor="text1"/>
          <w:sz w:val="24"/>
          <w:szCs w:val="24"/>
        </w:rPr>
      </w:pPr>
    </w:p>
    <w:p w:rsidR="00346502" w:rsidRDefault="00346502" w:rsidP="003465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WE ASSUME THIS IS THE MOST ACCURATE:</w:t>
      </w:r>
    </w:p>
    <w:p w:rsidR="00346502" w:rsidRDefault="00346502" w:rsidP="003465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b/>
          <w:bCs/>
          <w:color w:val="000000" w:themeColor="text1"/>
          <w:sz w:val="24"/>
          <w:szCs w:val="24"/>
        </w:rPr>
      </w:pPr>
    </w:p>
    <w:p w:rsidR="00225BE3" w:rsidRPr="006E5E8C" w:rsidRDefault="00C17BD0" w:rsidP="003465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b/>
          <w:bCs/>
          <w:color w:val="000000" w:themeColor="text1"/>
          <w:sz w:val="24"/>
          <w:szCs w:val="24"/>
        </w:rPr>
      </w:pPr>
      <w:r w:rsidRPr="006E5E8C">
        <w:rPr>
          <w:b/>
          <w:bCs/>
          <w:color w:val="000000" w:themeColor="text1"/>
          <w:sz w:val="24"/>
          <w:szCs w:val="24"/>
        </w:rPr>
        <w:t>m</w:t>
      </w:r>
      <w:r w:rsidR="00EA0046" w:rsidRPr="006E5E8C">
        <w:rPr>
          <w:b/>
          <w:bCs/>
          <w:color w:val="000000" w:themeColor="text1"/>
          <w:sz w:val="24"/>
          <w:szCs w:val="24"/>
        </w:rPr>
        <w:tab/>
      </w:r>
      <w:r w:rsidR="00EA0046" w:rsidRPr="006E5E8C">
        <w:rPr>
          <w:b/>
          <w:bCs/>
          <w:color w:val="000000" w:themeColor="text1"/>
          <w:sz w:val="24"/>
          <w:szCs w:val="24"/>
        </w:rPr>
        <w:tab/>
        <w:t>Accur</w:t>
      </w:r>
      <w:r w:rsidR="00BC72CC" w:rsidRPr="006E5E8C">
        <w:rPr>
          <w:b/>
          <w:bCs/>
          <w:color w:val="000000" w:themeColor="text1"/>
          <w:sz w:val="24"/>
          <w:szCs w:val="24"/>
        </w:rPr>
        <w:t>a</w:t>
      </w:r>
      <w:r w:rsidR="00EA0046" w:rsidRPr="006E5E8C">
        <w:rPr>
          <w:b/>
          <w:bCs/>
          <w:color w:val="000000" w:themeColor="text1"/>
          <w:sz w:val="24"/>
          <w:szCs w:val="24"/>
        </w:rPr>
        <w:t>cy</w:t>
      </w:r>
      <w:r w:rsidR="00644C5E" w:rsidRPr="006E5E8C">
        <w:rPr>
          <w:b/>
          <w:bCs/>
          <w:color w:val="000000" w:themeColor="text1"/>
          <w:sz w:val="24"/>
          <w:szCs w:val="24"/>
        </w:rPr>
        <w:tab/>
        <w:t>Pixel Point</w:t>
      </w:r>
    </w:p>
    <w:p w:rsidR="009D531A" w:rsidRPr="006E5E8C" w:rsidRDefault="00CE7126" w:rsidP="003465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5</w:t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  <w:t>72%</w:t>
      </w:r>
      <w:r w:rsidR="009D531A" w:rsidRPr="006E5E8C">
        <w:rPr>
          <w:b/>
          <w:bCs/>
          <w:color w:val="000000" w:themeColor="text1"/>
          <w:sz w:val="24"/>
          <w:szCs w:val="24"/>
        </w:rPr>
        <w:tab/>
      </w:r>
      <w:r w:rsidR="009D531A" w:rsidRPr="006E5E8C"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>at (12,6,9,6)</w:t>
      </w:r>
    </w:p>
    <w:p w:rsidR="00346502" w:rsidRPr="006E5E8C" w:rsidRDefault="00346502" w:rsidP="003465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b/>
          <w:bCs/>
          <w:color w:val="000000" w:themeColor="text1"/>
          <w:sz w:val="24"/>
          <w:szCs w:val="24"/>
        </w:rPr>
      </w:pPr>
      <w:r w:rsidRPr="006E5E8C">
        <w:rPr>
          <w:b/>
          <w:bCs/>
          <w:color w:val="000000" w:themeColor="text1"/>
          <w:sz w:val="24"/>
          <w:szCs w:val="24"/>
        </w:rPr>
        <w:t xml:space="preserve">4 </w:t>
      </w:r>
      <w:r w:rsidRPr="006E5E8C">
        <w:rPr>
          <w:b/>
          <w:bCs/>
          <w:color w:val="000000" w:themeColor="text1"/>
          <w:sz w:val="24"/>
          <w:szCs w:val="24"/>
        </w:rPr>
        <w:tab/>
      </w:r>
      <w:r w:rsidRPr="006E5E8C">
        <w:rPr>
          <w:b/>
          <w:bCs/>
          <w:color w:val="000000" w:themeColor="text1"/>
          <w:sz w:val="24"/>
          <w:szCs w:val="24"/>
        </w:rPr>
        <w:tab/>
        <w:t xml:space="preserve">72% </w:t>
      </w:r>
      <w:r w:rsidR="002316EC" w:rsidRPr="006E5E8C">
        <w:rPr>
          <w:b/>
          <w:bCs/>
          <w:color w:val="000000" w:themeColor="text1"/>
          <w:sz w:val="24"/>
          <w:szCs w:val="24"/>
        </w:rPr>
        <w:tab/>
      </w:r>
      <w:r w:rsidRPr="006E5E8C">
        <w:rPr>
          <w:b/>
          <w:bCs/>
          <w:color w:val="000000" w:themeColor="text1"/>
          <w:sz w:val="24"/>
          <w:szCs w:val="24"/>
        </w:rPr>
        <w:t>at (12, 5, 9, 6)</w:t>
      </w:r>
    </w:p>
    <w:p w:rsidR="00346502" w:rsidRPr="006E5E8C" w:rsidRDefault="00AA0D0B" w:rsidP="003465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b/>
          <w:bCs/>
          <w:color w:val="000000" w:themeColor="text1"/>
          <w:sz w:val="24"/>
          <w:szCs w:val="24"/>
        </w:rPr>
      </w:pPr>
      <w:r w:rsidRPr="006E5E8C">
        <w:rPr>
          <w:b/>
          <w:bCs/>
          <w:color w:val="000000" w:themeColor="text1"/>
          <w:sz w:val="24"/>
          <w:szCs w:val="24"/>
        </w:rPr>
        <w:t>3</w:t>
      </w:r>
      <w:r w:rsidR="00346502" w:rsidRPr="006E5E8C">
        <w:rPr>
          <w:b/>
          <w:bCs/>
          <w:color w:val="000000" w:themeColor="text1"/>
          <w:sz w:val="24"/>
          <w:szCs w:val="24"/>
        </w:rPr>
        <w:t xml:space="preserve"> </w:t>
      </w:r>
      <w:r w:rsidR="00346502" w:rsidRPr="006E5E8C">
        <w:rPr>
          <w:b/>
          <w:bCs/>
          <w:color w:val="000000" w:themeColor="text1"/>
          <w:sz w:val="24"/>
          <w:szCs w:val="24"/>
        </w:rPr>
        <w:tab/>
      </w:r>
      <w:r w:rsidR="00346502" w:rsidRPr="006E5E8C">
        <w:rPr>
          <w:b/>
          <w:bCs/>
          <w:color w:val="000000" w:themeColor="text1"/>
          <w:sz w:val="24"/>
          <w:szCs w:val="24"/>
        </w:rPr>
        <w:tab/>
      </w:r>
      <w:r w:rsidR="00C8784C" w:rsidRPr="006E5E8C">
        <w:rPr>
          <w:b/>
          <w:bCs/>
          <w:color w:val="000000" w:themeColor="text1"/>
          <w:sz w:val="24"/>
          <w:szCs w:val="24"/>
        </w:rPr>
        <w:t>71.8</w:t>
      </w:r>
      <w:r w:rsidR="008C019A" w:rsidRPr="006E5E8C">
        <w:rPr>
          <w:b/>
          <w:bCs/>
          <w:color w:val="000000" w:themeColor="text1"/>
          <w:sz w:val="24"/>
          <w:szCs w:val="24"/>
        </w:rPr>
        <w:t xml:space="preserve">% </w:t>
      </w:r>
      <w:r w:rsidR="002316EC" w:rsidRPr="006E5E8C">
        <w:rPr>
          <w:b/>
          <w:bCs/>
          <w:color w:val="000000" w:themeColor="text1"/>
          <w:sz w:val="24"/>
          <w:szCs w:val="24"/>
        </w:rPr>
        <w:tab/>
      </w:r>
      <w:r w:rsidR="008C019A" w:rsidRPr="006E5E8C">
        <w:rPr>
          <w:b/>
          <w:bCs/>
          <w:color w:val="000000" w:themeColor="text1"/>
          <w:sz w:val="24"/>
          <w:szCs w:val="24"/>
        </w:rPr>
        <w:t>at (20, 7, 17,7</w:t>
      </w:r>
      <w:r w:rsidR="00346502" w:rsidRPr="006E5E8C">
        <w:rPr>
          <w:b/>
          <w:bCs/>
          <w:color w:val="000000" w:themeColor="text1"/>
          <w:sz w:val="24"/>
          <w:szCs w:val="24"/>
        </w:rPr>
        <w:t>)</w:t>
      </w:r>
    </w:p>
    <w:p w:rsidR="00346502" w:rsidRPr="006E5E8C" w:rsidRDefault="00AA0D0B" w:rsidP="003465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b/>
          <w:bCs/>
          <w:color w:val="000000" w:themeColor="text1"/>
          <w:sz w:val="24"/>
          <w:szCs w:val="24"/>
        </w:rPr>
      </w:pPr>
      <w:r w:rsidRPr="006E5E8C">
        <w:rPr>
          <w:b/>
          <w:bCs/>
          <w:color w:val="000000" w:themeColor="text1"/>
          <w:sz w:val="24"/>
          <w:szCs w:val="24"/>
        </w:rPr>
        <w:t>2</w:t>
      </w:r>
      <w:r w:rsidR="00346502" w:rsidRPr="006E5E8C">
        <w:rPr>
          <w:b/>
          <w:bCs/>
          <w:color w:val="000000" w:themeColor="text1"/>
          <w:sz w:val="24"/>
          <w:szCs w:val="24"/>
        </w:rPr>
        <w:t xml:space="preserve"> </w:t>
      </w:r>
      <w:r w:rsidR="00346502" w:rsidRPr="006E5E8C">
        <w:rPr>
          <w:b/>
          <w:bCs/>
          <w:color w:val="000000" w:themeColor="text1"/>
          <w:sz w:val="24"/>
          <w:szCs w:val="24"/>
        </w:rPr>
        <w:tab/>
      </w:r>
      <w:r w:rsidR="00346502" w:rsidRPr="006E5E8C">
        <w:rPr>
          <w:b/>
          <w:bCs/>
          <w:color w:val="000000" w:themeColor="text1"/>
          <w:sz w:val="24"/>
          <w:szCs w:val="24"/>
        </w:rPr>
        <w:tab/>
      </w:r>
      <w:r w:rsidR="00C8784C" w:rsidRPr="006E5E8C">
        <w:rPr>
          <w:b/>
          <w:bCs/>
          <w:color w:val="000000" w:themeColor="text1"/>
          <w:sz w:val="24"/>
          <w:szCs w:val="24"/>
        </w:rPr>
        <w:t>71.6</w:t>
      </w:r>
      <w:r w:rsidR="000B5BB9" w:rsidRPr="006E5E8C">
        <w:rPr>
          <w:b/>
          <w:bCs/>
          <w:color w:val="000000" w:themeColor="text1"/>
          <w:sz w:val="24"/>
          <w:szCs w:val="24"/>
        </w:rPr>
        <w:t xml:space="preserve">% </w:t>
      </w:r>
      <w:r w:rsidR="002316EC" w:rsidRPr="006E5E8C">
        <w:rPr>
          <w:b/>
          <w:bCs/>
          <w:color w:val="000000" w:themeColor="text1"/>
          <w:sz w:val="24"/>
          <w:szCs w:val="24"/>
        </w:rPr>
        <w:tab/>
      </w:r>
      <w:r w:rsidR="000B5BB9" w:rsidRPr="006E5E8C">
        <w:rPr>
          <w:b/>
          <w:bCs/>
          <w:color w:val="000000" w:themeColor="text1"/>
          <w:sz w:val="24"/>
          <w:szCs w:val="24"/>
        </w:rPr>
        <w:t>at (12, 5, 910 13</w:t>
      </w:r>
      <w:r w:rsidR="00346502" w:rsidRPr="006E5E8C">
        <w:rPr>
          <w:b/>
          <w:bCs/>
          <w:color w:val="000000" w:themeColor="text1"/>
          <w:sz w:val="24"/>
          <w:szCs w:val="24"/>
        </w:rPr>
        <w:t>)</w:t>
      </w:r>
    </w:p>
    <w:p w:rsidR="00346502" w:rsidRPr="006E5E8C" w:rsidRDefault="00AA0D0B" w:rsidP="003465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b/>
          <w:bCs/>
          <w:color w:val="000000" w:themeColor="text1"/>
          <w:sz w:val="24"/>
          <w:szCs w:val="24"/>
        </w:rPr>
      </w:pPr>
      <w:r w:rsidRPr="006E5E8C">
        <w:rPr>
          <w:b/>
          <w:bCs/>
          <w:color w:val="000000" w:themeColor="text1"/>
          <w:sz w:val="24"/>
          <w:szCs w:val="24"/>
        </w:rPr>
        <w:t>1</w:t>
      </w:r>
      <w:r w:rsidR="00346502" w:rsidRPr="006E5E8C">
        <w:rPr>
          <w:b/>
          <w:bCs/>
          <w:color w:val="000000" w:themeColor="text1"/>
          <w:sz w:val="24"/>
          <w:szCs w:val="24"/>
        </w:rPr>
        <w:t xml:space="preserve"> </w:t>
      </w:r>
      <w:r w:rsidR="00346502" w:rsidRPr="006E5E8C">
        <w:rPr>
          <w:b/>
          <w:bCs/>
          <w:color w:val="000000" w:themeColor="text1"/>
          <w:sz w:val="24"/>
          <w:szCs w:val="24"/>
        </w:rPr>
        <w:tab/>
      </w:r>
      <w:r w:rsidR="00346502" w:rsidRPr="006E5E8C">
        <w:rPr>
          <w:b/>
          <w:bCs/>
          <w:color w:val="000000" w:themeColor="text1"/>
          <w:sz w:val="24"/>
          <w:szCs w:val="24"/>
        </w:rPr>
        <w:tab/>
      </w:r>
      <w:r w:rsidR="00C8784C" w:rsidRPr="006E5E8C">
        <w:rPr>
          <w:b/>
          <w:bCs/>
          <w:color w:val="000000" w:themeColor="text1"/>
          <w:sz w:val="24"/>
          <w:szCs w:val="24"/>
        </w:rPr>
        <w:t>71.1</w:t>
      </w:r>
      <w:r w:rsidR="000B5BB9" w:rsidRPr="006E5E8C">
        <w:rPr>
          <w:b/>
          <w:bCs/>
          <w:color w:val="000000" w:themeColor="text1"/>
          <w:sz w:val="24"/>
          <w:szCs w:val="24"/>
        </w:rPr>
        <w:t xml:space="preserve">% </w:t>
      </w:r>
      <w:r w:rsidR="002316EC" w:rsidRPr="006E5E8C">
        <w:rPr>
          <w:b/>
          <w:bCs/>
          <w:color w:val="000000" w:themeColor="text1"/>
          <w:sz w:val="24"/>
          <w:szCs w:val="24"/>
        </w:rPr>
        <w:tab/>
      </w:r>
      <w:r w:rsidR="000B5BB9" w:rsidRPr="006E5E8C">
        <w:rPr>
          <w:b/>
          <w:bCs/>
          <w:color w:val="000000" w:themeColor="text1"/>
          <w:sz w:val="24"/>
          <w:szCs w:val="24"/>
        </w:rPr>
        <w:t>at (20, 7, 17, 7</w:t>
      </w:r>
      <w:r w:rsidR="00346502" w:rsidRPr="006E5E8C">
        <w:rPr>
          <w:b/>
          <w:bCs/>
          <w:color w:val="000000" w:themeColor="text1"/>
          <w:sz w:val="24"/>
          <w:szCs w:val="24"/>
        </w:rPr>
        <w:t>)</w:t>
      </w:r>
    </w:p>
    <w:p w:rsidR="00843DF4" w:rsidRDefault="00843DF4" w:rsidP="00843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b/>
          <w:bCs/>
          <w:color w:val="000000" w:themeColor="text1"/>
          <w:sz w:val="24"/>
          <w:szCs w:val="24"/>
        </w:rPr>
      </w:pPr>
    </w:p>
    <w:p w:rsidR="00843DF4" w:rsidRPr="0099646B" w:rsidRDefault="00843DF4" w:rsidP="00843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(further implemented Accuracy % and Test % Done</w:t>
      </w:r>
      <w:r w:rsidR="001722B5">
        <w:rPr>
          <w:b/>
          <w:bCs/>
          <w:color w:val="000000" w:themeColor="text1"/>
          <w:sz w:val="24"/>
          <w:szCs w:val="24"/>
        </w:rPr>
        <w:t>)</w:t>
      </w:r>
    </w:p>
    <w:sectPr w:rsidR="00843DF4" w:rsidRPr="0099646B" w:rsidSect="003200F5">
      <w:type w:val="continuous"/>
      <w:pgSz w:w="12240" w:h="15840"/>
      <w:pgMar w:top="720" w:right="720" w:bottom="720" w:left="72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186F" w:rsidRDefault="008D186F">
      <w:pPr>
        <w:spacing w:after="0" w:line="240" w:lineRule="auto"/>
      </w:pPr>
      <w:r>
        <w:separator/>
      </w:r>
    </w:p>
    <w:p w:rsidR="008D186F" w:rsidRDefault="008D186F"/>
  </w:endnote>
  <w:endnote w:type="continuationSeparator" w:id="0">
    <w:p w:rsidR="008D186F" w:rsidRDefault="008D186F">
      <w:pPr>
        <w:spacing w:after="0" w:line="240" w:lineRule="auto"/>
      </w:pPr>
      <w:r>
        <w:continuationSeparator/>
      </w:r>
    </w:p>
    <w:p w:rsidR="008D186F" w:rsidRDefault="008D18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6D85" w:rsidRDefault="00DB0AB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186F" w:rsidRDefault="008D186F">
      <w:pPr>
        <w:spacing w:after="0" w:line="240" w:lineRule="auto"/>
      </w:pPr>
      <w:r>
        <w:separator/>
      </w:r>
    </w:p>
    <w:p w:rsidR="008D186F" w:rsidRDefault="008D186F"/>
  </w:footnote>
  <w:footnote w:type="continuationSeparator" w:id="0">
    <w:p w:rsidR="008D186F" w:rsidRDefault="008D186F">
      <w:pPr>
        <w:spacing w:after="0" w:line="240" w:lineRule="auto"/>
      </w:pPr>
      <w:r>
        <w:continuationSeparator/>
      </w:r>
    </w:p>
    <w:p w:rsidR="008D186F" w:rsidRDefault="008D186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0D9"/>
    <w:rsid w:val="00001193"/>
    <w:rsid w:val="00001FD8"/>
    <w:rsid w:val="00022FB7"/>
    <w:rsid w:val="00042F97"/>
    <w:rsid w:val="00054E36"/>
    <w:rsid w:val="000B5BB9"/>
    <w:rsid w:val="000E752F"/>
    <w:rsid w:val="00117E77"/>
    <w:rsid w:val="001722B5"/>
    <w:rsid w:val="00186ED1"/>
    <w:rsid w:val="001917C9"/>
    <w:rsid w:val="00200AB4"/>
    <w:rsid w:val="00225BE3"/>
    <w:rsid w:val="002316EC"/>
    <w:rsid w:val="002317A0"/>
    <w:rsid w:val="00277B70"/>
    <w:rsid w:val="002A2982"/>
    <w:rsid w:val="002E1AF6"/>
    <w:rsid w:val="00311A9C"/>
    <w:rsid w:val="003200F5"/>
    <w:rsid w:val="003429E2"/>
    <w:rsid w:val="00346502"/>
    <w:rsid w:val="003649E6"/>
    <w:rsid w:val="004440D9"/>
    <w:rsid w:val="00486AF3"/>
    <w:rsid w:val="004D454E"/>
    <w:rsid w:val="005047A3"/>
    <w:rsid w:val="0051777A"/>
    <w:rsid w:val="00520D44"/>
    <w:rsid w:val="00585280"/>
    <w:rsid w:val="005F49CE"/>
    <w:rsid w:val="00623D23"/>
    <w:rsid w:val="00644C5E"/>
    <w:rsid w:val="00672FEF"/>
    <w:rsid w:val="00682629"/>
    <w:rsid w:val="006A7025"/>
    <w:rsid w:val="006E5E8C"/>
    <w:rsid w:val="006E7778"/>
    <w:rsid w:val="006F5877"/>
    <w:rsid w:val="006F7709"/>
    <w:rsid w:val="007041D4"/>
    <w:rsid w:val="00756D85"/>
    <w:rsid w:val="0077654F"/>
    <w:rsid w:val="007A3E72"/>
    <w:rsid w:val="007C68BD"/>
    <w:rsid w:val="008263DA"/>
    <w:rsid w:val="00837E3A"/>
    <w:rsid w:val="00841D2B"/>
    <w:rsid w:val="00843DF4"/>
    <w:rsid w:val="0086613D"/>
    <w:rsid w:val="008828FC"/>
    <w:rsid w:val="008A513C"/>
    <w:rsid w:val="008B6E1E"/>
    <w:rsid w:val="008C019A"/>
    <w:rsid w:val="008D186F"/>
    <w:rsid w:val="008E558E"/>
    <w:rsid w:val="00911FBE"/>
    <w:rsid w:val="00972735"/>
    <w:rsid w:val="0099495B"/>
    <w:rsid w:val="0099646B"/>
    <w:rsid w:val="009D531A"/>
    <w:rsid w:val="009D53DF"/>
    <w:rsid w:val="00A013A3"/>
    <w:rsid w:val="00A56553"/>
    <w:rsid w:val="00A672B3"/>
    <w:rsid w:val="00AA0D0B"/>
    <w:rsid w:val="00B470BB"/>
    <w:rsid w:val="00BC72CC"/>
    <w:rsid w:val="00BE4484"/>
    <w:rsid w:val="00C17BD0"/>
    <w:rsid w:val="00C459C2"/>
    <w:rsid w:val="00C7653D"/>
    <w:rsid w:val="00C80920"/>
    <w:rsid w:val="00C8784C"/>
    <w:rsid w:val="00CC1735"/>
    <w:rsid w:val="00CE7126"/>
    <w:rsid w:val="00D40CBD"/>
    <w:rsid w:val="00D72CEF"/>
    <w:rsid w:val="00D8562F"/>
    <w:rsid w:val="00DB0ABF"/>
    <w:rsid w:val="00E73058"/>
    <w:rsid w:val="00EA0046"/>
    <w:rsid w:val="00F2059E"/>
    <w:rsid w:val="00F26546"/>
    <w:rsid w:val="00F604FD"/>
    <w:rsid w:val="00F6381E"/>
    <w:rsid w:val="00F671F7"/>
    <w:rsid w:val="00F9447F"/>
    <w:rsid w:val="00F949F8"/>
    <w:rsid w:val="00FD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7D4C1"/>
  <w15:chartTrackingRefBased/>
  <w15:docId w15:val="{7343A03D-F4B2-9740-91BC-C131B479E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5280"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rsid w:val="00C76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22B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2B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metzger/Library/Containers/com.microsoft.Word/Data/Library/Application%20Support/Microsoft/Office/16.0/DTS/en-US%7b32537467-5BA5-2041-822D-12DD1FD2D3BD%7d/%7b3370B145-0F09-0249-A1CF-C3199FAAEF56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2B4DB8-8536-C349-A474-BE8533B50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{3370B145-0F09-0249-A1CF-C3199FAAEF56}tf10002082.dotx</Template>
  <TotalTime>9</TotalTime>
  <Pages>7</Pages>
  <Words>1168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Metzger</dc:creator>
  <cp:keywords/>
  <dc:description/>
  <cp:lastModifiedBy>Jon Metzger</cp:lastModifiedBy>
  <cp:revision>25</cp:revision>
  <cp:lastPrinted>2018-03-21T03:41:00Z</cp:lastPrinted>
  <dcterms:created xsi:type="dcterms:W3CDTF">2018-03-21T03:41:00Z</dcterms:created>
  <dcterms:modified xsi:type="dcterms:W3CDTF">2018-03-21T06:00:00Z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